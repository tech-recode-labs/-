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E2DF4" w14:textId="77777777" w:rsidR="0011313B" w:rsidRDefault="0011313B">
      <w:pPr>
        <w:sectPr w:rsidR="0011313B" w:rsidSect="0011313B">
          <w:headerReference w:type="default" r:id="rId6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93179" wp14:editId="057B9CE4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2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18686FC0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369CA7D" w14:textId="77777777" w:rsidR="0011313B" w:rsidRDefault="0011313B" w:rsidP="00303DED">
                                  <w:pPr>
                                    <w:pStyle w:val="R1"/>
                                  </w:pPr>
                                  <w:bookmarkStart w:id="0" w:name="rcvAddress" w:colFirst="0" w:colLast="0"/>
                                </w:p>
                                <w:p w14:paraId="3C8A1585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大阪府大阪市此花区梅香１丁目７番４号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14:paraId="7993E9D2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9317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6" o:spid="_x0000_s1026" type="#_x0000_t202" style="position:absolute;left:0;text-align:left;margin-left:186.25pt;margin-top:87.8pt;width:237.45pt;height:44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18686FC0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369CA7D" w14:textId="77777777" w:rsidR="0011313B" w:rsidRDefault="0011313B" w:rsidP="00303DED">
                            <w:pPr>
                              <w:pStyle w:val="R1"/>
                            </w:pPr>
                            <w:bookmarkStart w:id="1" w:name="rcvAddress" w:colFirst="0" w:colLast="0"/>
                          </w:p>
                          <w:p w14:paraId="3C8A1585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大阪府大阪市此花区梅香１丁目７番４号</w:t>
                            </w:r>
                          </w:p>
                        </w:tc>
                      </w:tr>
                      <w:bookmarkEnd w:id="1"/>
                    </w:tbl>
                    <w:p w14:paraId="7993E9D2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E9790" wp14:editId="66496D1D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70754211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21B4E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E9790" id="テキスト ボックス 39" o:spid="_x0000_s1027" type="#_x0000_t202" style="position:absolute;left:0;text-align:left;margin-left:1.25pt;margin-top:210.9pt;width:238pt;height:27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" filled="f" stroked="f">
                <v:textbox inset="0,0,0,0">
                  <w:txbxContent>
                    <w:p w14:paraId="10921B4E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BF0D7" wp14:editId="5B8332E2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37AC2AF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5DC18B2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bookmarkStart w:id="2" w:name="rcvOffice" w:colFirst="0" w:colLast="0"/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株式会社カンセツ</w:t>
                                  </w:r>
                                </w:p>
                              </w:tc>
                            </w:tr>
                            <w:bookmarkEnd w:id="2"/>
                          </w:tbl>
                          <w:p w14:paraId="62F86E4A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BF0D7" id="_x0000_s1028" type="#_x0000_t202" style="position:absolute;left:0;text-align:left;margin-left:0;margin-top:177.25pt;width:237.45pt;height:27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37AC2AF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5DC18B2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3" w:name="rcvOffice" w:colFirst="0" w:colLast="0"/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株式会社カンセツ</w:t>
                            </w:r>
                          </w:p>
                        </w:tc>
                      </w:tr>
                      <w:bookmarkEnd w:id="3"/>
                    </w:tbl>
                    <w:p w14:paraId="62F86E4A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3EC94" wp14:editId="6FD7D9DB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4459313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7BDA9C8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0E47733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22737B8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3EC94" id="_x0000_s1029" type="#_x0000_t202" style="position:absolute;left:0;text-align:left;margin-left:186.75pt;margin-top:136.05pt;width:237.95pt;height:35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7BDA9C8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0E47733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22737B8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D9C92" wp14:editId="58FC6A2C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27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24EF3C91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782C2042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bookmarkStart w:id="4" w:name="rcvZipA" w:colFirst="0" w:colLast="0"/>
                                  <w:bookmarkStart w:id="5" w:name="rcvZipB" w:colFirst="1" w:colLast="1"/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5540013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4FDE79B0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5540013</w:t>
                                  </w:r>
                                </w:p>
                              </w:tc>
                            </w:tr>
                            <w:bookmarkEnd w:id="4"/>
                            <w:bookmarkEnd w:id="5"/>
                          </w:tbl>
                          <w:p w14:paraId="08F3422C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D9C92" id="テキスト ボックス 34" o:spid="_x0000_s1030" type="#_x0000_t202" style="position:absolute;left:0;text-align:left;margin-left:98pt;margin-top:-4.25pt;width:150.65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24EF3C91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782C2042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bookmarkStart w:id="6" w:name="rcvZipA" w:colFirst="0" w:colLast="0"/>
                            <w:bookmarkStart w:id="7" w:name="rcvZipB" w:colFirst="1" w:colLast="1"/>
                            <w:r>
                              <w:rPr>
                                <w:rFonts w:ascii="OCRB"/>
                                <w:noProof/>
                              </w:rPr>
                              <w:t>5540013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4FDE79B0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5540013</w:t>
                            </w:r>
                          </w:p>
                        </w:tc>
                      </w:tr>
                      <w:bookmarkEnd w:id="6"/>
                      <w:bookmarkEnd w:id="7"/>
                    </w:tbl>
                    <w:p w14:paraId="08F3422C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7405A73B" w14:textId="77777777" w:rsidR="0011313B" w:rsidRDefault="0011313B">
      <w:pPr>
        <w:sectPr w:rsidR="0011313B" w:rsidSect="0011313B">
          <w:headerReference w:type="default" r:id="rId7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211B8" wp14:editId="26EEA3BA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85635045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10E67E0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C4342CC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2B665C0F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大阪府吹田市江坂町２丁目４番８号</w:t>
                                  </w:r>
                                </w:p>
                              </w:tc>
                            </w:tr>
                          </w:tbl>
                          <w:p w14:paraId="757D6619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211B8" id="_x0000_s1031" type="#_x0000_t202" style="position:absolute;left:0;text-align:left;margin-left:186.25pt;margin-top:87.8pt;width:237.45pt;height:44.1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10E67E0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C4342CC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2B665C0F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大阪府吹田市江坂町２丁目４番８号</w:t>
                            </w:r>
                          </w:p>
                        </w:tc>
                      </w:tr>
                    </w:tbl>
                    <w:p w14:paraId="757D6619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BCEEB" wp14:editId="5C0DD7A0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208067694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34260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BCEEB" id="_x0000_s1032" type="#_x0000_t202" style="position:absolute;left:0;text-align:left;margin-left:1.25pt;margin-top:210.9pt;width:238pt;height: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" filled="f" stroked="f">
                <v:textbox inset="0,0,0,0">
                  <w:txbxContent>
                    <w:p w14:paraId="56E34260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15EF31" wp14:editId="5685EB03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08578954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33375D7E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0345897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淀川ヒューテック株式会社</w:t>
                                  </w:r>
                                </w:p>
                              </w:tc>
                            </w:tr>
                          </w:tbl>
                          <w:p w14:paraId="6E0A6CEF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5EF31" id="_x0000_s1033" type="#_x0000_t202" style="position:absolute;left:0;text-align:left;margin-left:0;margin-top:177.25pt;width:237.45pt;height:27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33375D7E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0345897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淀川ヒューテック株式会社</w:t>
                            </w:r>
                          </w:p>
                        </w:tc>
                      </w:tr>
                    </w:tbl>
                    <w:p w14:paraId="6E0A6CEF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5C57A" wp14:editId="0EC5CF09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8166850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B363A55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336DFD8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A68B90D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5C57A" id="_x0000_s1034" type="#_x0000_t202" style="position:absolute;left:0;text-align:left;margin-left:186.75pt;margin-top:136.05pt;width:237.95pt;height:35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B363A55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336DFD8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A68B90D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44D75" wp14:editId="1B3C5C65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2118885477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039F7B5D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17CF0983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5640063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7CAC9365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5640063</w:t>
                                  </w:r>
                                </w:p>
                              </w:tc>
                            </w:tr>
                          </w:tbl>
                          <w:p w14:paraId="184C4108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44D75" id="_x0000_s1035" type="#_x0000_t202" style="position:absolute;left:0;text-align:left;margin-left:98pt;margin-top:-4.25pt;width:150.65pt;height:3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039F7B5D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17CF0983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5640063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7CAC9365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5640063</w:t>
                            </w:r>
                          </w:p>
                        </w:tc>
                      </w:tr>
                    </w:tbl>
                    <w:p w14:paraId="184C4108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17ED681D" w14:textId="77777777" w:rsidR="0011313B" w:rsidRDefault="0011313B">
      <w:pPr>
        <w:sectPr w:rsidR="0011313B" w:rsidSect="0011313B">
          <w:headerReference w:type="default" r:id="rId8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B14ED4" wp14:editId="2E2A0770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72788375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691AED8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E3677A0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7BECBA38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大阪府大阪市淀川区西三国１丁目</w:t>
                                  </w:r>
                                </w:p>
                                <w:p w14:paraId="6A982045" w14:textId="1619EED9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１番１号</w:t>
                                  </w:r>
                                </w:p>
                              </w:tc>
                            </w:tr>
                          </w:tbl>
                          <w:p w14:paraId="4917348D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4ED4" id="_x0000_s1036" type="#_x0000_t202" style="position:absolute;left:0;text-align:left;margin-left:186.25pt;margin-top:87.8pt;width:237.45pt;height:44.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691AED8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E3677A0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7BECBA38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大阪府大阪市淀川区西三国１丁目</w:t>
                            </w:r>
                          </w:p>
                          <w:p w14:paraId="6A982045" w14:textId="1619EED9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１番１号</w:t>
                            </w:r>
                          </w:p>
                        </w:tc>
                      </w:tr>
                    </w:tbl>
                    <w:p w14:paraId="4917348D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C273C" wp14:editId="5929F094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65169404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03D96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C273C" id="_x0000_s1037" type="#_x0000_t202" style="position:absolute;left:0;text-align:left;margin-left:1.25pt;margin-top:210.9pt;width:238pt;height:27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" filled="f" stroked="f">
                <v:textbox inset="0,0,0,0">
                  <w:txbxContent>
                    <w:p w14:paraId="52003D96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F380E" wp14:editId="32164635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07882250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AACA9E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AE1920C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株式会社サンセイテクノス</w:t>
                                  </w:r>
                                </w:p>
                              </w:tc>
                            </w:tr>
                          </w:tbl>
                          <w:p w14:paraId="5CFEF110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F380E" id="_x0000_s1038" type="#_x0000_t202" style="position:absolute;left:0;text-align:left;margin-left:0;margin-top:177.25pt;width:237.45pt;height:27.3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AACA9E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AE1920C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株式会社サンセイテクノス</w:t>
                            </w:r>
                          </w:p>
                        </w:tc>
                      </w:tr>
                    </w:tbl>
                    <w:p w14:paraId="5CFEF110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901FEB" wp14:editId="03254AD9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1570598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D4E0257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E333390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4BC9414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01FEB" id="_x0000_s1039" type="#_x0000_t202" style="position:absolute;left:0;text-align:left;margin-left:186.75pt;margin-top:136.05pt;width:237.95pt;height:35.4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D4E0257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E333390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4BC9414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51D74" wp14:editId="6737D4F1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918735780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7C608DA4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67D5A10C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5320006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0990357C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5320006</w:t>
                                  </w:r>
                                </w:p>
                              </w:tc>
                            </w:tr>
                          </w:tbl>
                          <w:p w14:paraId="1F26C43E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51D74" id="_x0000_s1040" type="#_x0000_t202" style="position:absolute;left:0;text-align:left;margin-left:98pt;margin-top:-4.25pt;width:150.65pt;height:3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7C608DA4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67D5A10C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5320006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0990357C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5320006</w:t>
                            </w:r>
                          </w:p>
                        </w:tc>
                      </w:tr>
                    </w:tbl>
                    <w:p w14:paraId="1F26C43E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09BFE6BF" w14:textId="77777777" w:rsidR="0011313B" w:rsidRDefault="0011313B">
      <w:pPr>
        <w:sectPr w:rsidR="0011313B" w:rsidSect="0011313B">
          <w:headerReference w:type="default" r:id="rId9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F0FE4F" wp14:editId="2F5917F5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5512812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78125E1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65AB63E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610E2E48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大阪府大阪市西区阿波座２丁目１番１号</w:t>
                                  </w:r>
                                </w:p>
                              </w:tc>
                            </w:tr>
                          </w:tbl>
                          <w:p w14:paraId="73B17631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0FE4F" id="_x0000_s1041" type="#_x0000_t202" style="position:absolute;left:0;text-align:left;margin-left:186.25pt;margin-top:87.8pt;width:237.45pt;height:44.1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78125E1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65AB63E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610E2E48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大阪府大阪市西区阿波座２丁目１番１号</w:t>
                            </w:r>
                          </w:p>
                        </w:tc>
                      </w:tr>
                    </w:tbl>
                    <w:p w14:paraId="73B17631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F8E421" wp14:editId="72547C75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2809226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D50AD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8E421" id="_x0000_s1042" type="#_x0000_t202" style="position:absolute;left:0;text-align:left;margin-left:1.25pt;margin-top:210.9pt;width:238pt;height:27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A3IqTC3AEAAJk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5B6D50AD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796BB" wp14:editId="259E5216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56393992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DE0DC1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A5083E5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株式会社ＪＲＣ</w:t>
                                  </w:r>
                                </w:p>
                              </w:tc>
                            </w:tr>
                          </w:tbl>
                          <w:p w14:paraId="2668D193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796BB" id="_x0000_s1043" type="#_x0000_t202" style="position:absolute;left:0;text-align:left;margin-left:0;margin-top:177.25pt;width:237.45pt;height:27.3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DE0DC1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A5083E5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株式会社ＪＲＣ</w:t>
                            </w:r>
                          </w:p>
                        </w:tc>
                      </w:tr>
                    </w:tbl>
                    <w:p w14:paraId="2668D193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BFDAC7" wp14:editId="6C38D464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05061721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A88B3A5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B7C4C52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96069DA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FDAC7" id="_x0000_s1044" type="#_x0000_t202" style="position:absolute;left:0;text-align:left;margin-left:186.75pt;margin-top:136.05pt;width:237.95pt;height:35.4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A88B3A5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B7C4C52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96069DA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8E0D6" wp14:editId="301649C9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751153359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6B33C806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4E8FA14D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5500011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772BED19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5500011</w:t>
                                  </w:r>
                                </w:p>
                              </w:tc>
                            </w:tr>
                          </w:tbl>
                          <w:p w14:paraId="3C8D7668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8E0D6" id="_x0000_s1045" type="#_x0000_t202" style="position:absolute;left:0;text-align:left;margin-left:98pt;margin-top:-4.25pt;width:150.65pt;height:3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6B33C806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4E8FA14D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5500011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772BED19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5500011</w:t>
                            </w:r>
                          </w:p>
                        </w:tc>
                      </w:tr>
                    </w:tbl>
                    <w:p w14:paraId="3C8D7668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2203E86F" w14:textId="77777777" w:rsidR="0011313B" w:rsidRDefault="0011313B">
      <w:pPr>
        <w:sectPr w:rsidR="0011313B" w:rsidSect="0011313B">
          <w:headerReference w:type="default" r:id="rId10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1967E7" wp14:editId="03B3F87D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30778796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6BAE14D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03434AE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5DD5BC85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大阪府大阪市北区豊崎６丁目８番１号</w:t>
                                  </w:r>
                                </w:p>
                              </w:tc>
                            </w:tr>
                          </w:tbl>
                          <w:p w14:paraId="1061F30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967E7" id="_x0000_s1046" type="#_x0000_t202" style="position:absolute;left:0;text-align:left;margin-left:186.25pt;margin-top:87.8pt;width:237.45pt;height:44.1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AiBR+zbAQAAmQ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6BAE14D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03434AE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5DD5BC85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大阪府大阪市北区豊崎６丁目８番１号</w:t>
                            </w:r>
                          </w:p>
                        </w:tc>
                      </w:tr>
                    </w:tbl>
                    <w:p w14:paraId="1061F30B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5098A5" wp14:editId="70FCC57C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87390262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C9215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098A5" id="_x0000_s1047" type="#_x0000_t202" style="position:absolute;left:0;text-align:left;margin-left:1.25pt;margin-top:210.9pt;width:238pt;height:27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AjIMZH3AEAAJk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0AFC9215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311431" wp14:editId="71E0763D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64251507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535718E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E66A865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大成化工株式会社</w:t>
                                  </w:r>
                                </w:p>
                              </w:tc>
                            </w:tr>
                          </w:tbl>
                          <w:p w14:paraId="4F6383E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11431" id="_x0000_s1048" type="#_x0000_t202" style="position:absolute;left:0;text-align:left;margin-left:0;margin-top:177.25pt;width:237.45pt;height:27.3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Ixryst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535718E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E66A865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大成化工株式会社</w:t>
                            </w:r>
                          </w:p>
                        </w:tc>
                      </w:tr>
                    </w:tbl>
                    <w:p w14:paraId="4F6383E7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24E537" wp14:editId="617A4DEA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57139460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D168E18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F97C96A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5561D76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4E537" id="_x0000_s1049" type="#_x0000_t202" style="position:absolute;left:0;text-align:left;margin-left:186.75pt;margin-top:136.05pt;width:237.95pt;height:35.4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Envj9t0BAACZ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D168E18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F97C96A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5561D76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0BE92B" wp14:editId="5FFCE452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789545684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71F3F648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57213FB8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5310072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319666D6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5310072</w:t>
                                  </w:r>
                                </w:p>
                              </w:tc>
                            </w:tr>
                          </w:tbl>
                          <w:p w14:paraId="373C207E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BE92B" id="_x0000_s1050" type="#_x0000_t202" style="position:absolute;left:0;text-align:left;margin-left:98pt;margin-top:-4.25pt;width:150.65pt;height:36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BO6znD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71F3F648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57213FB8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5310072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319666D6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5310072</w:t>
                            </w:r>
                          </w:p>
                        </w:tc>
                      </w:tr>
                    </w:tbl>
                    <w:p w14:paraId="373C207E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0AF8A2E6" w14:textId="77777777" w:rsidR="0011313B" w:rsidRDefault="0011313B">
      <w:pPr>
        <w:sectPr w:rsidR="0011313B" w:rsidSect="0011313B">
          <w:headerReference w:type="default" r:id="rId11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D0057E" wp14:editId="5E6F753C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41754957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14CE907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BA47A54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7FF5D3E2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大阪府大阪市西区土佐堀１丁目３番７号</w:t>
                                  </w:r>
                                </w:p>
                              </w:tc>
                            </w:tr>
                          </w:tbl>
                          <w:p w14:paraId="53891FBD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0057E" id="_x0000_s1051" type="#_x0000_t202" style="position:absolute;left:0;text-align:left;margin-left:186.25pt;margin-top:87.8pt;width:237.45pt;height:44.1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Da/NzTbAQAAmQ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14CE907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BA47A54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7FF5D3E2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大阪府大阪市西区土佐堀１丁目３番７号</w:t>
                            </w:r>
                          </w:p>
                        </w:tc>
                      </w:tr>
                    </w:tbl>
                    <w:p w14:paraId="53891FBD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F15D0E" wp14:editId="6A8BCF41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74169479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F7457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15D0E" id="_x0000_s1052" type="#_x0000_t202" style="position:absolute;left:0;text-align:left;margin-left:1.25pt;margin-top:210.9pt;width:238pt;height:27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B7++M03AEAAJk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090F7457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9AE37B" wp14:editId="2115AA9F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50771749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CE743E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6FB9746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帝人エンジニアリング株式会社</w:t>
                                  </w:r>
                                </w:p>
                              </w:tc>
                            </w:tr>
                          </w:tbl>
                          <w:p w14:paraId="1F23D459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AE37B" id="_x0000_s1053" type="#_x0000_t202" style="position:absolute;left:0;text-align:left;margin-left:0;margin-top:177.25pt;width:237.45pt;height:27.3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HSSCat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CE743E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6FB9746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帝人エンジニアリング株式会社</w:t>
                            </w:r>
                          </w:p>
                        </w:tc>
                      </w:tr>
                    </w:tbl>
                    <w:p w14:paraId="1F23D459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3F4D6F" wp14:editId="328A7397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8580569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713CFBF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7E3BE99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E1595E6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F4D6F" id="_x0000_s1054" type="#_x0000_t202" style="position:absolute;left:0;text-align:left;margin-left:186.75pt;margin-top:136.05pt;width:237.95pt;height:35.4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713CFBF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7E3BE99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E1595E6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8140A6" wp14:editId="6D99DD25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067529425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65568C16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584E54FE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5500001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501F8C4F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5500001</w:t>
                                  </w:r>
                                </w:p>
                              </w:tc>
                            </w:tr>
                          </w:tbl>
                          <w:p w14:paraId="44491C95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140A6" id="_x0000_s1055" type="#_x0000_t202" style="position:absolute;left:0;text-align:left;margin-left:98pt;margin-top:-4.25pt;width:150.65pt;height:36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ArSo3b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65568C16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584E54FE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5500001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501F8C4F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5500001</w:t>
                            </w:r>
                          </w:p>
                        </w:tc>
                      </w:tr>
                    </w:tbl>
                    <w:p w14:paraId="44491C95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7F8E0A59" w14:textId="77777777" w:rsidR="0011313B" w:rsidRDefault="0011313B">
      <w:pPr>
        <w:sectPr w:rsidR="0011313B" w:rsidSect="0011313B">
          <w:headerReference w:type="default" r:id="rId12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C5C12A" wp14:editId="37903150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08432897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1B17D75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89DE915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75068097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大阪府大阪市中央区高麗橋２丁目</w:t>
                                  </w:r>
                                </w:p>
                                <w:p w14:paraId="4D038526" w14:textId="43B0E9CF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２番５号</w:t>
                                  </w:r>
                                </w:p>
                              </w:tc>
                            </w:tr>
                          </w:tbl>
                          <w:p w14:paraId="7CAC60C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5C12A" id="_x0000_s1056" type="#_x0000_t202" style="position:absolute;left:0;text-align:left;margin-left:186.25pt;margin-top:87.8pt;width:237.45pt;height:44.1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1B17D75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89DE915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75068097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大阪府大阪市中央区高麗橋２丁目</w:t>
                            </w:r>
                          </w:p>
                          <w:p w14:paraId="4D038526" w14:textId="43B0E9CF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２番５号</w:t>
                            </w:r>
                          </w:p>
                        </w:tc>
                      </w:tr>
                    </w:tbl>
                    <w:p w14:paraId="7CAC60CB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C0A7B9" wp14:editId="46EF3FFE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08696999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A3494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0A7B9" id="_x0000_s1057" type="#_x0000_t202" style="position:absolute;left:0;text-align:left;margin-left:1.25pt;margin-top:210.9pt;width:238pt;height:27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" filled="f" stroked="f">
                <v:textbox inset="0,0,0,0">
                  <w:txbxContent>
                    <w:p w14:paraId="2FDA3494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76E0AB" wp14:editId="6295E173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04419914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44463B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DD58B0E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近鉄エンジニアリング株式会社</w:t>
                                  </w:r>
                                </w:p>
                              </w:tc>
                            </w:tr>
                          </w:tbl>
                          <w:p w14:paraId="6EB13B5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6E0AB" id="_x0000_s1058" type="#_x0000_t202" style="position:absolute;left:0;text-align:left;margin-left:0;margin-top:177.25pt;width:237.45pt;height:27.3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44463B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DD58B0E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近鉄エンジニアリング株式会社</w:t>
                            </w:r>
                          </w:p>
                        </w:tc>
                      </w:tr>
                    </w:tbl>
                    <w:p w14:paraId="6EB13B57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F6F71C" wp14:editId="5F72AA16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84647503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6CEB3F3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43816C8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2DA3B16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6F71C" id="_x0000_s1059" type="#_x0000_t202" style="position:absolute;left:0;text-align:left;margin-left:186.75pt;margin-top:136.05pt;width:237.95pt;height:35.4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6CEB3F3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43816C8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2DA3B16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F401AE" wp14:editId="47F15B6F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2137393930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0482C78D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2F3428D5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5410043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7F0F2EC9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5410043</w:t>
                                  </w:r>
                                </w:p>
                              </w:tc>
                            </w:tr>
                          </w:tbl>
                          <w:p w14:paraId="282E2518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401AE" id="_x0000_s1060" type="#_x0000_t202" style="position:absolute;left:0;text-align:left;margin-left:98pt;margin-top:-4.25pt;width:150.65pt;height:3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CKowSR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0482C78D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2F3428D5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5410043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7F0F2EC9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5410043</w:t>
                            </w:r>
                          </w:p>
                        </w:tc>
                      </w:tr>
                    </w:tbl>
                    <w:p w14:paraId="282E2518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072FEC66" w14:textId="77777777" w:rsidR="0011313B" w:rsidRDefault="0011313B">
      <w:pPr>
        <w:sectPr w:rsidR="0011313B" w:rsidSect="0011313B">
          <w:headerReference w:type="default" r:id="rId13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4D8865" wp14:editId="667640B6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94645325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71D9C76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8CD5F8C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6C3C93C1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大阪府大阪市東淀川区菅原２丁目</w:t>
                                  </w:r>
                                </w:p>
                                <w:p w14:paraId="19D740B3" w14:textId="15800B42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１０番２８号</w:t>
                                  </w:r>
                                </w:p>
                              </w:tc>
                            </w:tr>
                          </w:tbl>
                          <w:p w14:paraId="4AC392FC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D8865" id="_x0000_s1061" type="#_x0000_t202" style="position:absolute;left:0;text-align:left;margin-left:186.25pt;margin-top:87.8pt;width:237.45pt;height:44.1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71D9C76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8CD5F8C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6C3C93C1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大阪府大阪市東淀川区菅原２丁目</w:t>
                            </w:r>
                          </w:p>
                          <w:p w14:paraId="19D740B3" w14:textId="15800B42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１０番２８号</w:t>
                            </w:r>
                          </w:p>
                        </w:tc>
                      </w:tr>
                    </w:tbl>
                    <w:p w14:paraId="4AC392FC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9D84E5" wp14:editId="73002BEA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27627525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F664C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D84E5" id="_x0000_s1062" type="#_x0000_t202" style="position:absolute;left:0;text-align:left;margin-left:1.25pt;margin-top:210.9pt;width:238pt;height:27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C/s95m3AEAAJk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026F664C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A1B155" wp14:editId="1E1CF780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35281617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7AA0026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9D139B7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東神物産株式会社</w:t>
                                  </w:r>
                                </w:p>
                              </w:tc>
                            </w:tr>
                          </w:tbl>
                          <w:p w14:paraId="678A0229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1B155" id="_x0000_s1063" type="#_x0000_t202" style="position:absolute;left:0;text-align:left;margin-left:0;margin-top:177.25pt;width:237.45pt;height:27.3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7AA0026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9D139B7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東神物産株式会社</w:t>
                            </w:r>
                          </w:p>
                        </w:tc>
                      </w:tr>
                    </w:tbl>
                    <w:p w14:paraId="678A0229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4FB95F" wp14:editId="0587637B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11129118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70341797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3CBE599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979E32F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FB95F" id="_x0000_s1064" type="#_x0000_t202" style="position:absolute;left:0;text-align:left;margin-left:186.75pt;margin-top:136.05pt;width:237.95pt;height:35.4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70341797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3CBE599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979E32F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0023BA" wp14:editId="3E675955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423078953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5D6FE161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3C9513D2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5330022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3E26469E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5330022</w:t>
                                  </w:r>
                                </w:p>
                              </w:tc>
                            </w:tr>
                          </w:tbl>
                          <w:p w14:paraId="2826391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023BA" id="_x0000_s1065" type="#_x0000_t202" style="position:absolute;left:0;text-align:left;margin-left:98pt;margin-top:-4.25pt;width:150.65pt;height:3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DvArCJ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5D6FE161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3C9513D2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5330022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3E26469E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5330022</w:t>
                            </w:r>
                          </w:p>
                        </w:tc>
                      </w:tr>
                    </w:tbl>
                    <w:p w14:paraId="2826391B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548CC677" w14:textId="4A1C4721" w:rsidR="0011313B" w:rsidRDefault="0011313B">
      <w:pPr>
        <w:sectPr w:rsidR="0011313B" w:rsidSect="0011313B">
          <w:headerReference w:type="default" r:id="rId14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BEF732" wp14:editId="41CD099F">
                <wp:simplePos x="0" y="0"/>
                <wp:positionH relativeFrom="margin">
                  <wp:posOffset>8358</wp:posOffset>
                </wp:positionH>
                <wp:positionV relativeFrom="paragraph">
                  <wp:posOffset>2898447</wp:posOffset>
                </wp:positionV>
                <wp:extent cx="3022763" cy="347345"/>
                <wp:effectExtent l="0" t="0" r="6350" b="14605"/>
                <wp:wrapNone/>
                <wp:docPr id="128600619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A975E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EF732" id="_x0000_s1066" type="#_x0000_t202" style="position:absolute;left:0;text-align:left;margin-left:.65pt;margin-top:228.2pt;width:238pt;height:27.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" filled="f" stroked="f">
                <v:textbox inset="0,0,0,0">
                  <w:txbxContent>
                    <w:p w14:paraId="156A975E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01A31B" wp14:editId="77B52DC1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663678"/>
                <wp:effectExtent l="0" t="0" r="13335" b="3175"/>
                <wp:wrapNone/>
                <wp:docPr id="24138379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663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1978F18" w14:textId="77777777" w:rsidTr="0011313B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4C539C5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</w:t>
                                  </w:r>
                                </w:p>
                                <w:p w14:paraId="1868A53B" w14:textId="43CD4462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ジェイテックコーポレーション</w:t>
                                  </w:r>
                                </w:p>
                              </w:tc>
                            </w:tr>
                          </w:tbl>
                          <w:p w14:paraId="2E594A36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1A31B" id="_x0000_s1067" type="#_x0000_t202" style="position:absolute;left:0;text-align:left;margin-left:0;margin-top:177.25pt;width:237.45pt;height:52.2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1978F18" w14:textId="77777777" w:rsidTr="0011313B">
                        <w:trPr>
                          <w:cantSplit/>
                          <w:trHeight w:val="851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4C539C5" w14:textId="77777777" w:rsidR="0011313B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</w:t>
                            </w:r>
                          </w:p>
                          <w:p w14:paraId="1868A53B" w14:textId="43CD4462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ジェイテックコーポレーション</w:t>
                            </w:r>
                          </w:p>
                        </w:tc>
                      </w:tr>
                    </w:tbl>
                    <w:p w14:paraId="2E594A36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DAE5A7" wp14:editId="2B7BC4A4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203375601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50B5884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43CA80F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0F1F6E0B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大阪府茨木市彩都やまぶき２丁目</w:t>
                                  </w:r>
                                </w:p>
                                <w:p w14:paraId="16081FB8" w14:textId="6AFD36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５番３８号</w:t>
                                  </w:r>
                                </w:p>
                              </w:tc>
                            </w:tr>
                          </w:tbl>
                          <w:p w14:paraId="5F39A245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AE5A7" id="_x0000_s1068" type="#_x0000_t202" style="position:absolute;left:0;text-align:left;margin-left:186.25pt;margin-top:87.8pt;width:237.45pt;height:44.1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NE1udvbAQAAmQ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50B5884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43CA80F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0F1F6E0B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大阪府茨木市彩都やまぶき２丁目</w:t>
                            </w:r>
                          </w:p>
                          <w:p w14:paraId="16081FB8" w14:textId="6AFD36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５番３８号</w:t>
                            </w:r>
                          </w:p>
                        </w:tc>
                      </w:tr>
                    </w:tbl>
                    <w:p w14:paraId="5F39A245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072A99" wp14:editId="72F9E4EE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26274656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C0BD188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04BEE90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C722DF9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72A99" id="_x0000_s1069" type="#_x0000_t202" style="position:absolute;left:0;text-align:left;margin-left:186.75pt;margin-top:136.05pt;width:237.95pt;height:35.4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C0BD188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04BEE90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C722DF9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D064E3" wp14:editId="10BB3DFF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958319967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7082B6C1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0936DE0B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5670086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18F0FF66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5670086</w:t>
                                  </w:r>
                                </w:p>
                              </w:tc>
                            </w:tr>
                          </w:tbl>
                          <w:p w14:paraId="61AA0DFC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064E3" id="_x0000_s1070" type="#_x0000_t202" style="position:absolute;left:0;text-align:left;margin-left:98pt;margin-top:-4.25pt;width:150.65pt;height:36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7082B6C1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0936DE0B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5670086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18F0FF66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5670086</w:t>
                            </w:r>
                          </w:p>
                        </w:tc>
                      </w:tr>
                    </w:tbl>
                    <w:p w14:paraId="61AA0DFC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37A6B306" w14:textId="77777777" w:rsidR="0011313B" w:rsidRDefault="0011313B">
      <w:pPr>
        <w:sectPr w:rsidR="0011313B" w:rsidSect="0011313B">
          <w:headerReference w:type="default" r:id="rId15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4617E8" wp14:editId="6E1008ED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63243220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15B68AF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0DDB81C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04ED111F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大阪府四條畷市蔀屋新町３番７号</w:t>
                                  </w:r>
                                </w:p>
                              </w:tc>
                            </w:tr>
                          </w:tbl>
                          <w:p w14:paraId="16FEAC48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617E8" id="_x0000_s1071" type="#_x0000_t202" style="position:absolute;left:0;text-align:left;margin-left:186.25pt;margin-top:87.8pt;width:237.45pt;height:44.1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O8LyQPbAQAAmQ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15B68AF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0DDB81C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04ED111F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大阪府四條畷市蔀屋新町３番７号</w:t>
                            </w:r>
                          </w:p>
                        </w:tc>
                      </w:tr>
                    </w:tbl>
                    <w:p w14:paraId="16FEAC48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3370CB" wp14:editId="687B0FF5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34524694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E6E7C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370CB" id="_x0000_s1072" type="#_x0000_t202" style="position:absolute;left:0;text-align:left;margin-left:1.25pt;margin-top:210.9pt;width:238pt;height:27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ok8dA90BAACZ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58DE6E7C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201FB7" wp14:editId="6F6D9707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65202075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562D328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0F8DC6E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吉川鐵工株式会社</w:t>
                                  </w:r>
                                </w:p>
                              </w:tc>
                            </w:tr>
                          </w:tbl>
                          <w:p w14:paraId="1EF7C188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01FB7" id="_x0000_s1073" type="#_x0000_t202" style="position:absolute;left:0;text-align:left;margin-left:0;margin-top:177.25pt;width:237.45pt;height:27.3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xJB8Xd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562D328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0F8DC6E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吉川鐵工株式会社</w:t>
                            </w:r>
                          </w:p>
                        </w:tc>
                      </w:tr>
                    </w:tbl>
                    <w:p w14:paraId="1EF7C188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47E8CB" wp14:editId="13BA9A53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62002630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0B4E2C9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79EC33E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66D1ADF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7E8CB" id="_x0000_s1074" type="#_x0000_t202" style="position:absolute;left:0;text-align:left;margin-left:186.75pt;margin-top:136.05pt;width:237.95pt;height:35.4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0B4E2C9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79EC33E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66D1ADF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BF2F2D" wp14:editId="5981C70F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585102147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4EF7A6AE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4DF709FC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5750041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1946DF77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5750041</w:t>
                                  </w:r>
                                </w:p>
                              </w:tc>
                            </w:tr>
                          </w:tbl>
                          <w:p w14:paraId="0DC241DF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F2F2D" id="_x0000_s1075" type="#_x0000_t202" style="position:absolute;left:0;text-align:left;margin-left:98pt;margin-top:-4.25pt;width:150.65pt;height:36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4EF7A6AE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4DF709FC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5750041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1946DF77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5750041</w:t>
                            </w:r>
                          </w:p>
                        </w:tc>
                      </w:tr>
                    </w:tbl>
                    <w:p w14:paraId="0DC241DF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112EC752" w14:textId="77777777" w:rsidR="0011313B" w:rsidRDefault="0011313B">
      <w:pPr>
        <w:sectPr w:rsidR="0011313B" w:rsidSect="0011313B">
          <w:headerReference w:type="default" r:id="rId16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BE7213" wp14:editId="3F2B24C2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86168588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7CF54DE3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BA82722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1F69A8EC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大阪府大阪市北区南森町１丁目</w:t>
                                  </w:r>
                                </w:p>
                                <w:p w14:paraId="4CF20D4E" w14:textId="39E19DA5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２番２５号</w:t>
                                  </w:r>
                                </w:p>
                              </w:tc>
                            </w:tr>
                          </w:tbl>
                          <w:p w14:paraId="69B9F486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E7213" id="_x0000_s1076" type="#_x0000_t202" style="position:absolute;left:0;text-align:left;margin-left:186.25pt;margin-top:87.8pt;width:237.45pt;height:44.1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7CF54DE3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BA82722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1F69A8EC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大阪府大阪市北区南森町１丁目</w:t>
                            </w:r>
                          </w:p>
                          <w:p w14:paraId="4CF20D4E" w14:textId="39E19DA5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２番２５号</w:t>
                            </w:r>
                          </w:p>
                        </w:tc>
                      </w:tr>
                    </w:tbl>
                    <w:p w14:paraId="69B9F486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2E08DB" wp14:editId="0216A65C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66048191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D6059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E08DB" id="_x0000_s1077" type="#_x0000_t202" style="position:absolute;left:0;text-align:left;margin-left:1.25pt;margin-top:210.9pt;width:238pt;height:27.3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A+3AUi3AEAAJk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352D6059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F8C102" wp14:editId="17113C4D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00870193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FF4551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3C1E17D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英進設計工業株式会社</w:t>
                                  </w:r>
                                </w:p>
                              </w:tc>
                            </w:tr>
                          </w:tbl>
                          <w:p w14:paraId="4B716E02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8C102" id="_x0000_s1078" type="#_x0000_t202" style="position:absolute;left:0;text-align:left;margin-left:0;margin-top:177.25pt;width:237.45pt;height:27.3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PuYx19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FF4551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3C1E17D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英進設計工業株式会社</w:t>
                            </w:r>
                          </w:p>
                        </w:tc>
                      </w:tr>
                    </w:tbl>
                    <w:p w14:paraId="4B716E02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4326E6" wp14:editId="2A37FFA0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76663265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77C32CF7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E48BE8E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5A108C7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326E6" id="_x0000_s1079" type="#_x0000_t202" style="position:absolute;left:0;text-align:left;margin-left:186.75pt;margin-top:136.05pt;width:237.95pt;height:35.4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D4cgk90BAACZ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77C32CF7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E48BE8E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5A108C7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566E33" wp14:editId="2BCE6289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359755405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7E8DFF8F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20F9A17F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5300054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23B55516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5300054</w:t>
                                  </w:r>
                                </w:p>
                              </w:tc>
                            </w:tr>
                          </w:tbl>
                          <w:p w14:paraId="28921799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66E33" id="_x0000_s1080" type="#_x0000_t202" style="position:absolute;left:0;text-align:left;margin-left:98pt;margin-top:-4.25pt;width:150.65pt;height:36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BTF/qm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7E8DFF8F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20F9A17F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5300054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23B55516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5300054</w:t>
                            </w:r>
                          </w:p>
                        </w:tc>
                      </w:tr>
                    </w:tbl>
                    <w:p w14:paraId="28921799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4AA15BF8" w14:textId="77777777" w:rsidR="0011313B" w:rsidRDefault="0011313B">
      <w:pPr>
        <w:sectPr w:rsidR="0011313B" w:rsidSect="0011313B">
          <w:headerReference w:type="default" r:id="rId17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A6EA9A" wp14:editId="4982DEB3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99364405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222FAA7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1F141F7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3F7C64B1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大阪府豊中市新千里東町１丁目５番３号</w:t>
                                  </w:r>
                                </w:p>
                              </w:tc>
                            </w:tr>
                          </w:tbl>
                          <w:p w14:paraId="19ABCB70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6EA9A" id="_x0000_s1081" type="#_x0000_t202" style="position:absolute;left:0;text-align:left;margin-left:186.25pt;margin-top:87.8pt;width:237.45pt;height:44.1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CtD9FHbAQAAmQ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222FAA7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1F141F7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3F7C64B1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大阪府豊中市新千里東町１丁目５番３号</w:t>
                            </w:r>
                          </w:p>
                        </w:tc>
                      </w:tr>
                    </w:tbl>
                    <w:p w14:paraId="19ABCB70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A6612E" wp14:editId="55EAE79E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77321329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F7625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6612E" id="_x0000_s1082" type="#_x0000_t202" style="position:absolute;left:0;text-align:left;margin-left:1.25pt;margin-top:210.9pt;width:238pt;height:27.3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ZgcgUd0BAACZ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460F7625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C4844C" wp14:editId="211420AB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30245812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745E75B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4C35346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株式会社Phoxter</w:t>
                                  </w:r>
                                </w:p>
                              </w:tc>
                            </w:tr>
                          </w:tbl>
                          <w:p w14:paraId="66D73D7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4844C" id="_x0000_s1083" type="#_x0000_t202" style="position:absolute;left:0;text-align:left;margin-left:0;margin-top:177.25pt;width:237.45pt;height:27.3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ANhBD9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745E75B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4C35346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株式会社Phoxter</w:t>
                            </w:r>
                          </w:p>
                        </w:tc>
                      </w:tr>
                    </w:tbl>
                    <w:p w14:paraId="66D73D7B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35F76C" wp14:editId="5D619FA8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91407855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5C73FF8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58EE3D5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8E0483">
                                    <w:rPr>
                                      <w:noProof/>
                                    </w:rPr>
                                    <w:t>千里朝日阪急ビル</w:t>
                                  </w:r>
                                </w:p>
                              </w:tc>
                            </w:tr>
                          </w:tbl>
                          <w:p w14:paraId="17EDBB8D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5F76C" id="_x0000_s1084" type="#_x0000_t202" style="position:absolute;left:0;text-align:left;margin-left:186.75pt;margin-top:136.05pt;width:237.95pt;height:35.4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gQ8brd0BAACZ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5C73FF8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58EE3D5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8E0483">
                              <w:rPr>
                                <w:noProof/>
                              </w:rPr>
                              <w:t>千里朝日阪急ビル</w:t>
                            </w:r>
                          </w:p>
                        </w:tc>
                      </w:tr>
                    </w:tbl>
                    <w:p w14:paraId="17EDBB8D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36DD6E" wp14:editId="24D97FEE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270942929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2110E62C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512CD2D5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5600082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3FA110DE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5600082</w:t>
                                  </w:r>
                                </w:p>
                              </w:tc>
                            </w:tr>
                          </w:tbl>
                          <w:p w14:paraId="205AF170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6DD6E" id="_x0000_s1085" type="#_x0000_t202" style="position:absolute;left:0;text-align:left;margin-left:98pt;margin-top:-4.25pt;width:150.65pt;height:3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A2tk6+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2110E62C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512CD2D5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5600082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3FA110DE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5600082</w:t>
                            </w:r>
                          </w:p>
                        </w:tc>
                      </w:tr>
                    </w:tbl>
                    <w:p w14:paraId="205AF170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2B52285D" w14:textId="77777777" w:rsidR="0011313B" w:rsidRDefault="0011313B">
      <w:pPr>
        <w:sectPr w:rsidR="0011313B" w:rsidSect="0011313B">
          <w:headerReference w:type="default" r:id="rId18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0DA56D" wp14:editId="719029E0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46312316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5ACB881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4C3C589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557DEBCA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大阪府八尾市竹渕東１丁目２３番地</w:t>
                                  </w:r>
                                </w:p>
                              </w:tc>
                            </w:tr>
                          </w:tbl>
                          <w:p w14:paraId="4D31914F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DA56D" id="_x0000_s1086" type="#_x0000_t202" style="position:absolute;left:0;text-align:left;margin-left:186.25pt;margin-top:87.8pt;width:237.45pt;height:44.1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Fmkw3/bAQAAmQ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5ACB881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4C3C589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557DEBCA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大阪府八尾市竹渕東１丁目２３番地</w:t>
                            </w:r>
                          </w:p>
                        </w:tc>
                      </w:tr>
                    </w:tbl>
                    <w:p w14:paraId="4D31914F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A36A10" wp14:editId="1228D30A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93336239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7957A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36A10" id="_x0000_s1087" type="#_x0000_t202" style="position:absolute;left:0;text-align:left;margin-left:1.25pt;margin-top:210.9pt;width:238pt;height:27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" filled="f" stroked="f">
                <v:textbox inset="0,0,0,0">
                  <w:txbxContent>
                    <w:p w14:paraId="7F17957A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34D756" wp14:editId="5D35DAA1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03442565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584E4C27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4EA3709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株式会社光伸</w:t>
                                  </w:r>
                                </w:p>
                              </w:tc>
                            </w:tr>
                          </w:tbl>
                          <w:p w14:paraId="4ECC65FC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4D756" id="_x0000_s1088" type="#_x0000_t202" style="position:absolute;left:0;text-align:left;margin-left:0;margin-top:177.25pt;width:237.45pt;height:27.3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cj92Id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584E4C27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4EA3709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株式会社光伸</w:t>
                            </w:r>
                          </w:p>
                        </w:tc>
                      </w:tr>
                    </w:tbl>
                    <w:p w14:paraId="4ECC65FC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112AE7" wp14:editId="0BA7C6A6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62354798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0269287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F57A375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2D00268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12AE7" id="_x0000_s1089" type="#_x0000_t202" style="position:absolute;left:0;text-align:left;margin-left:186.75pt;margin-top:136.05pt;width:237.95pt;height:35.4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Q15nZd0BAACZ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0269287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F57A375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2D00268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7C82FB" wp14:editId="49B9A542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651054742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63FA2DFE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56228641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5810052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05854023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5810052</w:t>
                                  </w:r>
                                </w:p>
                              </w:tc>
                            </w:tr>
                          </w:tbl>
                          <w:p w14:paraId="0FC35AB8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C82FB" id="_x0000_s1090" type="#_x0000_t202" style="position:absolute;left:0;text-align:left;margin-left:98pt;margin-top:-4.25pt;width:150.65pt;height:36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Afzr1Q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63FA2DFE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56228641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5810052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05854023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5810052</w:t>
                            </w:r>
                          </w:p>
                        </w:tc>
                      </w:tr>
                    </w:tbl>
                    <w:p w14:paraId="0FC35AB8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09E34783" w14:textId="77777777" w:rsidR="0011313B" w:rsidRDefault="0011313B">
      <w:pPr>
        <w:sectPr w:rsidR="0011313B" w:rsidSect="0011313B">
          <w:headerReference w:type="default" r:id="rId19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05B927" wp14:editId="609D07C0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38743763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60C7C59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2F7F334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6D39E309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大阪府豊中市三国２丁目２番２５号</w:t>
                                  </w:r>
                                </w:p>
                              </w:tc>
                            </w:tr>
                          </w:tbl>
                          <w:p w14:paraId="6AF4B68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5B927" id="_x0000_s1091" type="#_x0000_t202" style="position:absolute;left:0;text-align:left;margin-left:186.25pt;margin-top:87.8pt;width:237.45pt;height:44.1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Geas6fbAQAAmQ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60C7C59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2F7F334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6D39E309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大阪府豊中市三国２丁目２番２５号</w:t>
                            </w:r>
                          </w:p>
                        </w:tc>
                      </w:tr>
                    </w:tbl>
                    <w:p w14:paraId="6AF4B687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3F30E3" wp14:editId="2A4329AA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49607411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13C7E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F30E3" id="_x0000_s1092" type="#_x0000_t202" style="position:absolute;left:0;text-align:left;margin-left:1.25pt;margin-top:210.9pt;width:238pt;height:27.3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Aq3men3AEAAJk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53013C7E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A2373F" wp14:editId="032E7097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48096506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43A03F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6916E1D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上野電気工業株式会社</w:t>
                                  </w:r>
                                </w:p>
                              </w:tc>
                            </w:tr>
                          </w:tbl>
                          <w:p w14:paraId="10B6BB6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2373F" id="_x0000_s1093" type="#_x0000_t202" style="position:absolute;left:0;text-align:left;margin-left:0;margin-top:177.25pt;width:237.45pt;height:27.3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TAEG+d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43A03F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6916E1D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上野電気工業株式会社</w:t>
                            </w:r>
                          </w:p>
                        </w:tc>
                      </w:tr>
                    </w:tbl>
                    <w:p w14:paraId="10B6BB67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A1F858" wp14:editId="0BC11740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78485356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30B507BE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F1AC2EF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BF6D15A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1F858" id="_x0000_s1094" type="#_x0000_t202" style="position:absolute;left:0;text-align:left;margin-left:186.75pt;margin-top:136.05pt;width:237.95pt;height:35.4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zdZcW90BAACZ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30B507BE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F1AC2EF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BF6D15A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A59D1D" wp14:editId="3189111E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681253806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6756DC80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0568D4A8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5610822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21B2E70F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5610822</w:t>
                                  </w:r>
                                </w:p>
                              </w:tc>
                            </w:tr>
                          </w:tbl>
                          <w:p w14:paraId="0A56013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59D1D" id="_x0000_s1095" type="#_x0000_t202" style="position:absolute;left:0;text-align:left;margin-left:98pt;margin-top:-4.25pt;width:150.65pt;height:36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B6bwlI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6756DC80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0568D4A8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5610822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21B2E70F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5610822</w:t>
                            </w:r>
                          </w:p>
                        </w:tc>
                      </w:tr>
                    </w:tbl>
                    <w:p w14:paraId="0A56013B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6F3B2A41" w14:textId="77777777" w:rsidR="0011313B" w:rsidRDefault="0011313B">
      <w:pPr>
        <w:sectPr w:rsidR="0011313B" w:rsidSect="0011313B">
          <w:headerReference w:type="default" r:id="rId20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626C7C" wp14:editId="44E8C0EA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17483354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78407E30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FEDC55F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22475032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大阪府東大阪市若江東町４丁目</w:t>
                                  </w:r>
                                </w:p>
                                <w:p w14:paraId="5FB9DC2C" w14:textId="33822161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６番２９号</w:t>
                                  </w:r>
                                </w:p>
                              </w:tc>
                            </w:tr>
                          </w:tbl>
                          <w:p w14:paraId="5D360174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26C7C" id="_x0000_s1096" type="#_x0000_t202" style="position:absolute;left:0;text-align:left;margin-left:186.25pt;margin-top:87.8pt;width:237.45pt;height:44.1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78407E30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FEDC55F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22475032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大阪府東大阪市若江東町４丁目</w:t>
                            </w:r>
                          </w:p>
                          <w:p w14:paraId="5FB9DC2C" w14:textId="33822161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６番２９号</w:t>
                            </w:r>
                          </w:p>
                        </w:tc>
                      </w:tr>
                    </w:tbl>
                    <w:p w14:paraId="5D360174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3DB231" wp14:editId="49E9CBD4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75213192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2000F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DB231" id="_x0000_s1097" type="#_x0000_t202" style="position:absolute;left:0;text-align:left;margin-left:1.25pt;margin-top:210.9pt;width:238pt;height:27.3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" filled="f" stroked="f">
                <v:textbox inset="0,0,0,0">
                  <w:txbxContent>
                    <w:p w14:paraId="4272000F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3D6F8A" wp14:editId="34ECCDB6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80932345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35C9671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1730D14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株式会社STI-IR</w:t>
                                  </w:r>
                                </w:p>
                              </w:tc>
                            </w:tr>
                          </w:tbl>
                          <w:p w14:paraId="0A84F1B8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D6F8A" id="_x0000_s1098" type="#_x0000_t202" style="position:absolute;left:0;text-align:left;margin-left:0;margin-top:177.25pt;width:237.45pt;height:27.35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tndLc9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35C9671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1730D14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株式会社STI-IR</w:t>
                            </w:r>
                          </w:p>
                        </w:tc>
                      </w:tr>
                    </w:tbl>
                    <w:p w14:paraId="0A84F1B8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9C8B04" wp14:editId="3F8E18BB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0746289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7FFD736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A1F25F4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CEFF6B9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C8B04" id="_x0000_s1099" type="#_x0000_t202" style="position:absolute;left:0;text-align:left;margin-left:186.75pt;margin-top:136.05pt;width:237.95pt;height:35.4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hxZaN90BAACZ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7FFD736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A1F25F4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CEFF6B9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579693" wp14:editId="40385AAC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129936687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743D9435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5007C172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5780935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54950715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5780935</w:t>
                                  </w:r>
                                </w:p>
                              </w:tc>
                            </w:tr>
                          </w:tbl>
                          <w:p w14:paraId="796B9E73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79693" id="_x0000_s1100" type="#_x0000_t202" style="position:absolute;left:0;text-align:left;margin-left:98pt;margin-top:-4.25pt;width:150.65pt;height:36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DbhoAC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743D9435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5007C172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5780935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54950715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5780935</w:t>
                            </w:r>
                          </w:p>
                        </w:tc>
                      </w:tr>
                    </w:tbl>
                    <w:p w14:paraId="796B9E73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4BD0EC42" w14:textId="7D3B482C" w:rsidR="0011313B" w:rsidRDefault="0011313B">
      <w:pPr>
        <w:sectPr w:rsidR="0011313B" w:rsidSect="0011313B">
          <w:headerReference w:type="default" r:id="rId21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3ACB21" wp14:editId="1344F5EB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324464"/>
                <wp:effectExtent l="0" t="0" r="6985" b="0"/>
                <wp:wrapNone/>
                <wp:docPr id="19058396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324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3E783D50" w14:textId="77777777" w:rsidTr="0011313B">
                              <w:trPr>
                                <w:cantSplit/>
                                <w:trHeight w:val="426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93B9963" w14:textId="77777777" w:rsidR="0011313B" w:rsidRDefault="0011313B" w:rsidP="0011313B">
                                  <w:pPr>
                                    <w:pStyle w:val="R"/>
                                    <w:ind w:left="0" w:right="553"/>
                                    <w:jc w:val="right"/>
                                  </w:pPr>
                                  <w:r w:rsidRPr="008E0483">
                                    <w:rPr>
                                      <w:noProof/>
                                    </w:rPr>
                                    <w:t>江坂南口第二ビル８Ｆ</w:t>
                                  </w:r>
                                </w:p>
                              </w:tc>
                            </w:tr>
                          </w:tbl>
                          <w:p w14:paraId="25D4F171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ACB21" id="_x0000_s1101" type="#_x0000_t202" style="position:absolute;left:0;text-align:left;margin-left:186.75pt;margin-top:136.05pt;width:237.95pt;height:25.55pt;z-index:251755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3E783D50" w14:textId="77777777" w:rsidTr="0011313B">
                        <w:trPr>
                          <w:cantSplit/>
                          <w:trHeight w:val="426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93B9963" w14:textId="77777777" w:rsidR="0011313B" w:rsidRDefault="0011313B" w:rsidP="0011313B">
                            <w:pPr>
                              <w:pStyle w:val="R"/>
                              <w:ind w:left="0" w:right="553"/>
                              <w:jc w:val="right"/>
                            </w:pPr>
                            <w:r w:rsidRPr="008E0483">
                              <w:rPr>
                                <w:noProof/>
                              </w:rPr>
                              <w:t>江坂南口第二ビル８Ｆ</w:t>
                            </w:r>
                          </w:p>
                        </w:tc>
                      </w:tr>
                    </w:tbl>
                    <w:p w14:paraId="25D4F171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FB4715" wp14:editId="5EE2DF39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77373953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73C9A9D3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D376A62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71F8E081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大阪府吹田市広芝町１０－３５</w:t>
                                  </w:r>
                                </w:p>
                              </w:tc>
                            </w:tr>
                          </w:tbl>
                          <w:p w14:paraId="1A84F253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B4715" id="_x0000_s1102" type="#_x0000_t202" style="position:absolute;left:0;text-align:left;margin-left:186.25pt;margin-top:87.8pt;width:237.45pt;height:44.1pt;z-index:251752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KPSjvXbAQAAmQ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73C9A9D3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D376A62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71F8E081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大阪府吹田市広芝町１０－３５</w:t>
                            </w:r>
                          </w:p>
                        </w:tc>
                      </w:tr>
                    </w:tbl>
                    <w:p w14:paraId="1A84F253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9A6B71" wp14:editId="7F18B0CE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01529174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85848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A6B71" id="_x0000_s1103" type="#_x0000_t202" style="position:absolute;left:0;text-align:left;margin-left:1.25pt;margin-top:210.9pt;width:238pt;height:27.3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7pZa9d0BAACZ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37285848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43B81C" wp14:editId="2C24136B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80162194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C570A0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0A1055A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マナ・デザインワークス株式会社</w:t>
                                  </w:r>
                                </w:p>
                              </w:tc>
                            </w:tr>
                          </w:tbl>
                          <w:p w14:paraId="2227F766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3B81C" id="_x0000_s1104" type="#_x0000_t202" style="position:absolute;left:0;text-align:left;margin-left:0;margin-top:177.25pt;width:237.45pt;height:27.35pt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iEk7q9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C570A0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0A1055A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マナ・デザインワークス株式会社</w:t>
                            </w:r>
                          </w:p>
                        </w:tc>
                      </w:tr>
                    </w:tbl>
                    <w:p w14:paraId="2227F766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8EA70B" wp14:editId="47AB2777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24905411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4F4CCD12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18422F5A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5640052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3E1F3BFA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5640052</w:t>
                                  </w:r>
                                </w:p>
                              </w:tc>
                            </w:tr>
                          </w:tbl>
                          <w:p w14:paraId="506410E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EA70B" id="_x0000_s1105" type="#_x0000_t202" style="position:absolute;left:0;text-align:left;margin-left:98pt;margin-top:-4.25pt;width:150.65pt;height:36.9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C+JzQa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4F4CCD12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18422F5A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5640052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3E1F3BFA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5640052</w:t>
                            </w:r>
                          </w:p>
                        </w:tc>
                      </w:tr>
                    </w:tbl>
                    <w:p w14:paraId="506410EB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29048881" w14:textId="77777777" w:rsidR="0011313B" w:rsidRDefault="0011313B">
      <w:pPr>
        <w:sectPr w:rsidR="0011313B" w:rsidSect="0011313B">
          <w:headerReference w:type="default" r:id="rId22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15CB3D" wp14:editId="3B228FD1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2075487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718848B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B101633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3D041D4D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大阪府大阪市西成区潮路１丁目</w:t>
                                  </w:r>
                                </w:p>
                                <w:p w14:paraId="03305DBA" w14:textId="0252C960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９番１９号</w:t>
                                  </w:r>
                                </w:p>
                              </w:tc>
                            </w:tr>
                          </w:tbl>
                          <w:p w14:paraId="145A6B6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5CB3D" id="_x0000_s1106" type="#_x0000_t202" style="position:absolute;left:0;text-align:left;margin-left:186.25pt;margin-top:87.8pt;width:237.45pt;height:44.1pt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GNcRLTbAQAAmQ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718848B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B101633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3D041D4D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大阪府大阪市西成区潮路１丁目</w:t>
                            </w:r>
                          </w:p>
                          <w:p w14:paraId="03305DBA" w14:textId="0252C960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９番１９号</w:t>
                            </w:r>
                          </w:p>
                        </w:tc>
                      </w:tr>
                    </w:tbl>
                    <w:p w14:paraId="145A6B67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F428A8" wp14:editId="2CC885CE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61671217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0EBB1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428A8" id="_x0000_s1107" type="#_x0000_t202" style="position:absolute;left:0;text-align:left;margin-left:1.25pt;margin-top:210.9pt;width:238pt;height:27.3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BI/cUf3AEAAJk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3430EBB1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C20256" wp14:editId="64E05031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31845188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3A500F00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920CC72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都エンジニアリング株式会社</w:t>
                                  </w:r>
                                </w:p>
                              </w:tc>
                            </w:tr>
                          </w:tbl>
                          <w:p w14:paraId="2C5C47D2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20256" id="_x0000_s1108" type="#_x0000_t202" style="position:absolute;left:0;text-align:left;margin-left:0;margin-top:177.25pt;width:237.45pt;height:27.3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SMfx6t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3A500F00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920CC72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都エンジニアリング株式会社</w:t>
                            </w:r>
                          </w:p>
                        </w:tc>
                      </w:tr>
                    </w:tbl>
                    <w:p w14:paraId="2C5C47D2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71556D" wp14:editId="72E6E01B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48643393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5C3EB65D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A02E601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CE6ED51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1556D" id="_x0000_s1109" type="#_x0000_t202" style="position:absolute;left:0;text-align:left;margin-left:186.75pt;margin-top:136.05pt;width:237.95pt;height:35.4pt;z-index:251761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eabgrt0BAACZ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5C3EB65D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A02E601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CE6ED51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305DC7" wp14:editId="408A5969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170852828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08586C19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7D68F956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5570052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3F3250F4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5570052</w:t>
                                  </w:r>
                                </w:p>
                              </w:tc>
                            </w:tr>
                          </w:tbl>
                          <w:p w14:paraId="4337AB30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05DC7" id="_x0000_s1110" type="#_x0000_t202" style="position:absolute;left:0;text-align:left;margin-left:98pt;margin-top:-4.25pt;width:150.65pt;height:36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AlNjqb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08586C19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7D68F956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5570052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3F3250F4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5570052</w:t>
                            </w:r>
                          </w:p>
                        </w:tc>
                      </w:tr>
                    </w:tbl>
                    <w:p w14:paraId="4337AB30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2DF57F40" w14:textId="77777777" w:rsidR="0011313B" w:rsidRDefault="0011313B">
      <w:pPr>
        <w:sectPr w:rsidR="0011313B" w:rsidSect="0011313B">
          <w:headerReference w:type="default" r:id="rId23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94DAE0" wp14:editId="679D9306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61632965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3F1F7ED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DBC9112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26164345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大阪府門真市元町１１番１８号</w:t>
                                  </w:r>
                                </w:p>
                              </w:tc>
                            </w:tr>
                          </w:tbl>
                          <w:p w14:paraId="3651D09A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4DAE0" id="_x0000_s1111" type="#_x0000_t202" style="position:absolute;left:0;text-align:left;margin-left:186.25pt;margin-top:87.8pt;width:237.45pt;height:44.1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F1iNGzbAQAAmQ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3F1F7ED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DBC9112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26164345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大阪府門真市元町１１番１８号</w:t>
                            </w:r>
                          </w:p>
                        </w:tc>
                      </w:tr>
                    </w:tbl>
                    <w:p w14:paraId="3651D09A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1E2A3E" wp14:editId="574756ED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4867793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E3A9A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E2A3E" id="_x0000_s1112" type="#_x0000_t202" style="position:absolute;left:0;text-align:left;margin-left:1.25pt;margin-top:210.9pt;width:238pt;height:27.3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ECbgbN0BAACZ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091E3A9A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DEAA19" wp14:editId="07305F6C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79061587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3153651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4B866FB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アイシステム株式会社</w:t>
                                  </w:r>
                                </w:p>
                              </w:tc>
                            </w:tr>
                          </w:tbl>
                          <w:p w14:paraId="675A7FF1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EAA19" id="_x0000_s1113" type="#_x0000_t202" style="position:absolute;left:0;text-align:left;margin-left:0;margin-top:177.25pt;width:237.45pt;height:27.35pt;z-index:251765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dvmBMt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3153651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4B866FB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アイシステム株式会社</w:t>
                            </w:r>
                          </w:p>
                        </w:tc>
                      </w:tr>
                    </w:tbl>
                    <w:p w14:paraId="675A7FF1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C959A5" wp14:editId="7880FD9B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266759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C22EF68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BB00E56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3472D7D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959A5" id="_x0000_s1114" type="#_x0000_t202" style="position:absolute;left:0;text-align:left;margin-left:186.75pt;margin-top:136.05pt;width:237.95pt;height:35.4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9y7bkN0BAACZ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C22EF68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BB00E56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3472D7D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8E2E61" wp14:editId="7495F782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844711352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07854D53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2B07998C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5710057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5D9A6799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5710057</w:t>
                                  </w:r>
                                </w:p>
                              </w:tc>
                            </w:tr>
                          </w:tbl>
                          <w:p w14:paraId="1FF41C7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E2E61" id="_x0000_s1115" type="#_x0000_t202" style="position:absolute;left:0;text-align:left;margin-left:98pt;margin-top:-4.25pt;width:150.65pt;height:36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BAl46D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07854D53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2B07998C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5710057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5D9A6799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5710057</w:t>
                            </w:r>
                          </w:p>
                        </w:tc>
                      </w:tr>
                    </w:tbl>
                    <w:p w14:paraId="1FF41C7B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3E1F918B" w14:textId="77777777" w:rsidR="0011313B" w:rsidRDefault="0011313B">
      <w:pPr>
        <w:sectPr w:rsidR="0011313B" w:rsidSect="0011313B">
          <w:headerReference w:type="default" r:id="rId24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451FE0" wp14:editId="4EE4B2B6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29929868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5D85A64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A341081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4A69F26A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大阪府門真市四宮３丁目４番３号</w:t>
                                  </w:r>
                                </w:p>
                              </w:tc>
                            </w:tr>
                          </w:tbl>
                          <w:p w14:paraId="6B489622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51FE0" id="_x0000_s1116" type="#_x0000_t202" style="position:absolute;left:0;text-align:left;margin-left:186.25pt;margin-top:87.8pt;width:237.45pt;height:44.1pt;z-index:251770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KcUeebbAQAAmQ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5D85A64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A341081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4A69F26A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大阪府門真市四宮３丁目４番３号</w:t>
                            </w:r>
                          </w:p>
                        </w:tc>
                      </w:tr>
                    </w:tbl>
                    <w:p w14:paraId="6B489622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A8BDE5" wp14:editId="0289C280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79572910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DB322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8BDE5" id="_x0000_s1117" type="#_x0000_t202" style="position:absolute;left:0;text-align:left;margin-left:1.25pt;margin-top:210.9pt;width:238pt;height:27.3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CMtfhN3AEAAJk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57CDB322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F766D6" wp14:editId="233124BF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62298770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230D6C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9580E7D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株式会社セザキ</w:t>
                                  </w:r>
                                </w:p>
                              </w:tc>
                            </w:tr>
                          </w:tbl>
                          <w:p w14:paraId="66AC9CC8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766D6" id="_x0000_s1118" type="#_x0000_t202" style="position:absolute;left:0;text-align:left;margin-left:0;margin-top:177.25pt;width:237.45pt;height:27.35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jI/MuN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230D6C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9580E7D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株式会社セザキ</w:t>
                            </w:r>
                          </w:p>
                        </w:tc>
                      </w:tr>
                    </w:tbl>
                    <w:p w14:paraId="66AC9CC8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5B6750" wp14:editId="60973D2E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13055175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51FFA755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8DC99A8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7C357E5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B6750" id="_x0000_s1119" type="#_x0000_t202" style="position:absolute;left:0;text-align:left;margin-left:186.75pt;margin-top:136.05pt;width:237.95pt;height:35.4pt;z-index:251773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ve7d/N0BAACZ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51FFA755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8DC99A8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7C357E5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12F4BD" wp14:editId="6343C722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772711592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5329E302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075A6DFC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5710017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333A004A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5710017</w:t>
                                  </w:r>
                                </w:p>
                              </w:tc>
                            </w:tr>
                          </w:tbl>
                          <w:p w14:paraId="08F6B28D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2F4BD" id="_x0000_s1120" type="#_x0000_t202" style="position:absolute;left:0;text-align:left;margin-left:98pt;margin-top:-4.25pt;width:150.65pt;height:36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DhfgfJ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5329E302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075A6DFC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5710017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333A004A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5710017</w:t>
                            </w:r>
                          </w:p>
                        </w:tc>
                      </w:tr>
                    </w:tbl>
                    <w:p w14:paraId="08F6B28D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5C1F4C6C" w14:textId="77777777" w:rsidR="0011313B" w:rsidRDefault="0011313B">
      <w:pPr>
        <w:sectPr w:rsidR="0011313B" w:rsidSect="0011313B">
          <w:headerReference w:type="default" r:id="rId25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A3B4057" wp14:editId="0E200D0B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04415410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7D9EB856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2FD221B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74125047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大阪府八尾市太田新町８丁目１５８番地</w:t>
                                  </w:r>
                                </w:p>
                              </w:tc>
                            </w:tr>
                          </w:tbl>
                          <w:p w14:paraId="4D12C7E2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B4057" id="_x0000_s1121" type="#_x0000_t202" style="position:absolute;left:0;text-align:left;margin-left:186.25pt;margin-top:87.8pt;width:237.45pt;height:44.1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JkqCT7bAQAAmQ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7D9EB856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2FD221B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74125047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大阪府八尾市太田新町８丁目１５８番地</w:t>
                            </w:r>
                          </w:p>
                        </w:tc>
                      </w:tr>
                    </w:tbl>
                    <w:p w14:paraId="4D12C7E2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A124C0" wp14:editId="070BDE14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8470014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66D1A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124C0" id="_x0000_s1122" type="#_x0000_t202" style="position:absolute;left:0;text-align:left;margin-left:1.25pt;margin-top:210.9pt;width:238pt;height:27.3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1G7dPt0BAACZ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43A66D1A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535059" wp14:editId="303E512E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35692299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BC76F6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CE22C3A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株式会社村田機械製作所</w:t>
                                  </w:r>
                                </w:p>
                              </w:tc>
                            </w:tr>
                          </w:tbl>
                          <w:p w14:paraId="3D08D2ED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35059" id="_x0000_s1123" type="#_x0000_t202" style="position:absolute;left:0;text-align:left;margin-left:0;margin-top:177.25pt;width:237.45pt;height:27.35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srG8YN0BAACZ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BC76F6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CE22C3A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株式会社村田機械製作所</w:t>
                            </w:r>
                          </w:p>
                        </w:tc>
                      </w:tr>
                    </w:tbl>
                    <w:p w14:paraId="3D08D2ED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BD2C73" wp14:editId="315F1058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06805833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DD9080E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4E9867B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A16E618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D2C73" id="_x0000_s1124" type="#_x0000_t202" style="position:absolute;left:0;text-align:left;margin-left:186.75pt;margin-top:136.05pt;width:237.95pt;height:35.4pt;z-index:251780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M2bmwt0BAACZ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DD9080E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4E9867B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A16E618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02CE45" wp14:editId="31AFFFCA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528449607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06D57EE9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58360BAA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5810037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2C6A5898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5810037</w:t>
                                  </w:r>
                                </w:p>
                              </w:tc>
                            </w:tr>
                          </w:tbl>
                          <w:p w14:paraId="47727341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2CE45" id="_x0000_s1125" type="#_x0000_t202" style="position:absolute;left:0;text-align:left;margin-left:98pt;margin-top:-4.25pt;width:150.65pt;height:36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CE37PR3AEAAJk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06D57EE9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58360BAA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5810037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2C6A5898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5810037</w:t>
                            </w:r>
                          </w:p>
                        </w:tc>
                      </w:tr>
                    </w:tbl>
                    <w:p w14:paraId="47727341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37C3BDA7" w14:textId="77777777" w:rsidR="0011313B" w:rsidRDefault="0011313B">
      <w:pPr>
        <w:sectPr w:rsidR="0011313B" w:rsidSect="0011313B">
          <w:headerReference w:type="default" r:id="rId26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F4B03D" wp14:editId="1119F56C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65299953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314A758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4409A21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238C50B3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大阪府大阪市城東区新喜多２丁目</w:t>
                                  </w:r>
                                </w:p>
                                <w:p w14:paraId="2D65B12A" w14:textId="61E4DA01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５番３０号</w:t>
                                  </w:r>
                                </w:p>
                              </w:tc>
                            </w:tr>
                          </w:tbl>
                          <w:p w14:paraId="108C34CF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B03D" id="_x0000_s1126" type="#_x0000_t202" style="position:absolute;left:0;text-align:left;margin-left:186.25pt;margin-top:87.8pt;width:237.45pt;height:44.1pt;z-index:251783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A/lFW7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314A758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4409A21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238C50B3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大阪府大阪市城東区新喜多２丁目</w:t>
                            </w:r>
                          </w:p>
                          <w:p w14:paraId="2D65B12A" w14:textId="61E4DA01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５番３０号</w:t>
                            </w:r>
                          </w:p>
                        </w:tc>
                      </w:tr>
                    </w:tbl>
                    <w:p w14:paraId="108C34CF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E8DADF" wp14:editId="1F215E0D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82254061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6676A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8DADF" id="_x0000_s1127" type="#_x0000_t202" style="position:absolute;left:0;text-align:left;margin-left:1.25pt;margin-top:210.9pt;width:238pt;height:27.3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CZJ5XF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4416676A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E21E5AC" wp14:editId="5574E63A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210589957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610D79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375B797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刀根自動機株式会社</w:t>
                                  </w:r>
                                </w:p>
                              </w:tc>
                            </w:tr>
                          </w:tbl>
                          <w:p w14:paraId="6F2AF353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1E5AC" id="_x0000_s1128" type="#_x0000_t202" style="position:absolute;left:0;text-align:left;margin-left:0;margin-top:177.25pt;width:237.45pt;height:27.35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djN3Q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mqTlq9g5yqmgPpIghCkwFHAqWsCfnA0UlpL7H3uBirPukyVTYrLmAueimgth&#10;JT0teeBsKm/ClMC9Q9O0hDzZbuGajNMmaXpmcSJMAUhST2GNCfv9O916/qV2vwA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Ot3Yzd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610D79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375B797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刀根自動機株式会社</w:t>
                            </w:r>
                          </w:p>
                        </w:tc>
                      </w:tr>
                    </w:tbl>
                    <w:p w14:paraId="6F2AF353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B12ABF" wp14:editId="27C1958A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92243605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5DB8308D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05526A5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E2B7C4B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12ABF" id="_x0000_s1129" type="#_x0000_t202" style="position:absolute;left:0;text-align:left;margin-left:186.75pt;margin-top:136.05pt;width:237.95pt;height:35.4pt;z-index:251786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FnbVm9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5DB8308D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05526A5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E2B7C4B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9292CB" wp14:editId="3A165BE9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240168987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7197CC8F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3A517675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5360015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623A4C8E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5360015</w:t>
                                  </w:r>
                                </w:p>
                              </w:tc>
                            </w:tr>
                          </w:tbl>
                          <w:p w14:paraId="678F7625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292CB" id="_x0000_s1130" type="#_x0000_t202" style="position:absolute;left:0;text-align:left;margin-left:98pt;margin-top:-4.25pt;width:150.65pt;height:36.9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Acltvv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7197CC8F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3A517675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5360015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623A4C8E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5360015</w:t>
                            </w:r>
                          </w:p>
                        </w:tc>
                      </w:tr>
                    </w:tbl>
                    <w:p w14:paraId="678F7625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6B4F7127" w14:textId="77777777" w:rsidR="0011313B" w:rsidRDefault="0011313B">
      <w:pPr>
        <w:sectPr w:rsidR="0011313B" w:rsidSect="0011313B">
          <w:headerReference w:type="default" r:id="rId27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D0D9DB" wp14:editId="154262BB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36261703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03B92A1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12F5FAF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4176C039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大阪府豊中市利倉１丁目１７番１号</w:t>
                                  </w:r>
                                </w:p>
                              </w:tc>
                            </w:tr>
                          </w:tbl>
                          <w:p w14:paraId="719096F5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0D9DB" id="_x0000_s1131" type="#_x0000_t202" style="position:absolute;left:0;text-align:left;margin-left:186.25pt;margin-top:87.8pt;width:237.45pt;height:44.1pt;z-index:251789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Ax22W2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03B92A1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12F5FAF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4176C039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大阪府豊中市利倉１丁目１７番１号</w:t>
                            </w:r>
                          </w:p>
                        </w:tc>
                      </w:tr>
                    </w:tbl>
                    <w:p w14:paraId="719096F5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D24DF1" wp14:editId="5504DE42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36561087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CB816A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4DF1" id="_x0000_s1132" type="#_x0000_t202" style="position:absolute;left:0;text-align:left;margin-left:1.25pt;margin-top:210.9pt;width:238pt;height:27.3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DB/LC2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30CB816A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CF5D4C" wp14:editId="4C3B05D9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8048544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AA1358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5975B96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株式会社永光</w:t>
                                  </w:r>
                                </w:p>
                              </w:tc>
                            </w:tr>
                          </w:tbl>
                          <w:p w14:paraId="35903492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F5D4C" id="_x0000_s1133" type="#_x0000_t202" style="position:absolute;left:0;text-align:left;margin-left:0;margin-top:177.25pt;width:237.45pt;height:27.35pt;z-index:251790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BOOoFd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AA1358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5975B96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株式会社永光</w:t>
                            </w:r>
                          </w:p>
                        </w:tc>
                      </w:tr>
                    </w:tbl>
                    <w:p w14:paraId="35903492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5C3C7D" wp14:editId="6089350A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81510678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84B93B7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CDA285E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66E86CE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C3C7D" id="_x0000_s1134" type="#_x0000_t202" style="position:absolute;left:0;text-align:left;margin-left:186.75pt;margin-top:136.05pt;width:237.95pt;height:35.4pt;z-index:25179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84B93B7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CDA285E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66E86CE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C4B23A" wp14:editId="36F61CA2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677786330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6CBB60FA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697D9074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5610845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111BA5FC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5610845</w:t>
                                  </w:r>
                                </w:p>
                              </w:tc>
                            </w:tr>
                          </w:tbl>
                          <w:p w14:paraId="6B844C01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4B23A" id="_x0000_s1135" type="#_x0000_t202" style="position:absolute;left:0;text-align:left;margin-left:98pt;margin-top:-4.25pt;width:150.65pt;height:36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B5N2/3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6CBB60FA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697D9074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5610845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111BA5FC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5610845</w:t>
                            </w:r>
                          </w:p>
                        </w:tc>
                      </w:tr>
                    </w:tbl>
                    <w:p w14:paraId="6B844C01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61B4DBED" w14:textId="77777777" w:rsidR="0011313B" w:rsidRDefault="0011313B">
      <w:pPr>
        <w:sectPr w:rsidR="0011313B" w:rsidSect="0011313B">
          <w:headerReference w:type="default" r:id="rId28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B54A38" wp14:editId="37ED183E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72859970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3A0D833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E0780BC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70E270C7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大阪府門真市城垣町３番２４号</w:t>
                                  </w:r>
                                </w:p>
                              </w:tc>
                            </w:tr>
                          </w:tbl>
                          <w:p w14:paraId="3370D29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54A38" id="_x0000_s1136" type="#_x0000_t202" style="position:absolute;left:0;text-align:left;margin-left:186.25pt;margin-top:87.8pt;width:237.45pt;height:44.1pt;z-index:251795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MutKDz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3A0D833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E0780BC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70E270C7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大阪府門真市城垣町３番２４号</w:t>
                            </w:r>
                          </w:p>
                        </w:tc>
                      </w:tr>
                    </w:tbl>
                    <w:p w14:paraId="3370D297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C7CA75" wp14:editId="14AEAC5E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55613253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28C00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7CA75" id="_x0000_s1137" type="#_x0000_t202" style="position:absolute;left:0;text-align:left;margin-left:1.25pt;margin-top:210.9pt;width:238pt;height:27.3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6iX3AEAAJo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LG2VxEU5JVRHFoQwBYYDzkUL+EuKgcNSSPq5V2ik6D46NiUmay5wLsq5UE7z&#10;00IGKabyNkwJ3Hu0TcvIk+0Obti42iZNTyxOhDkASeoprDFhf36nW0+/1O43AA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Bdb6iX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18528C00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175F07" wp14:editId="77A550F4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8639395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685CBB19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3A47D03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株式会社紀和製作所</w:t>
                                  </w:r>
                                </w:p>
                              </w:tc>
                            </w:tr>
                          </w:tbl>
                          <w:p w14:paraId="48829436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75F07" id="_x0000_s1138" type="#_x0000_t202" style="position:absolute;left:0;text-align:left;margin-left:0;margin-top:177.25pt;width:237.45pt;height:27.35pt;z-index:251796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/pXln9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685CBB19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3A47D03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株式会社紀和製作所</w:t>
                            </w:r>
                          </w:p>
                        </w:tc>
                      </w:tr>
                    </w:tbl>
                    <w:p w14:paraId="48829436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C1F9070" wp14:editId="01F4CC78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43837428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6F51A476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CDA573D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A1F32E3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F9070" id="_x0000_s1139" type="#_x0000_t202" style="position:absolute;left:0;text-align:left;margin-left:186.75pt;margin-top:136.05pt;width:237.95pt;height:35.4pt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0j7oyd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6F51A476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CDA573D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A1F32E3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54B86A" wp14:editId="7833836A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661821066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1EACE6E5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55EC077E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5710072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5AE8590B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5710072</w:t>
                                  </w:r>
                                </w:p>
                              </w:tc>
                            </w:tr>
                          </w:tbl>
                          <w:p w14:paraId="6A22A83F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4B86A" id="_x0000_s1140" type="#_x0000_t202" style="position:absolute;left:0;text-align:left;margin-left:98pt;margin-top:-4.25pt;width:150.65pt;height:36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DY3ua9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1EACE6E5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55EC077E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5710072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5AE8590B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5710072</w:t>
                            </w:r>
                          </w:p>
                        </w:tc>
                      </w:tr>
                    </w:tbl>
                    <w:p w14:paraId="6A22A83F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72660F8D" w14:textId="77777777" w:rsidR="0011313B" w:rsidRDefault="0011313B">
      <w:pPr>
        <w:sectPr w:rsidR="0011313B" w:rsidSect="0011313B">
          <w:headerReference w:type="default" r:id="rId29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45603B" wp14:editId="5F89B8D5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46456748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57632393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50E14A7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3225255C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大阪府東大阪市中新開２丁目</w:t>
                                  </w:r>
                                </w:p>
                                <w:p w14:paraId="083AEB57" w14:textId="389473A4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１３番１８号</w:t>
                                  </w:r>
                                </w:p>
                              </w:tc>
                            </w:tr>
                          </w:tbl>
                          <w:p w14:paraId="1158965F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5603B" id="_x0000_s1141" type="#_x0000_t202" style="position:absolute;left:0;text-align:left;margin-left:186.25pt;margin-top:87.8pt;width:237.45pt;height:44.1pt;z-index:251801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PWTWOT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57632393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50E14A7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3225255C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大阪府東大阪市中新開２丁目</w:t>
                            </w:r>
                          </w:p>
                          <w:p w14:paraId="083AEB57" w14:textId="389473A4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１３番１８号</w:t>
                            </w:r>
                          </w:p>
                        </w:tc>
                      </w:tr>
                    </w:tbl>
                    <w:p w14:paraId="1158965F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84B7E5" wp14:editId="1B8F90FA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72165260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B8449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4B7E5" id="_x0000_s1142" type="#_x0000_t202" style="position:absolute;left:0;text-align:left;margin-left:1.25pt;margin-top:210.9pt;width:238pt;height:27.3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AFtI3k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642B8449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B996EB" wp14:editId="03DF95E2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44068222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255E5E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FF48317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株式会社オーケーメンテ</w:t>
                                  </w:r>
                                </w:p>
                              </w:tc>
                            </w:tr>
                          </w:tbl>
                          <w:p w14:paraId="5461422E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996EB" id="_x0000_s1143" type="#_x0000_t202" style="position:absolute;left:0;text-align:left;margin-left:0;margin-top:177.25pt;width:237.45pt;height:27.35pt;z-index:251802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wKuVR9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255E5E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FF48317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株式会社オーケーメンテ</w:t>
                            </w:r>
                          </w:p>
                        </w:tc>
                      </w:tr>
                    </w:tbl>
                    <w:p w14:paraId="5461422E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5B0C8" wp14:editId="2ADBAC8B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71291552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54BA31CD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C4B02E1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6156AEE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5B0C8" id="_x0000_s1144" type="#_x0000_t202" style="position:absolute;left:0;text-align:left;margin-left:186.75pt;margin-top:136.05pt;width:237.95pt;height:35.4pt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54BA31CD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C4B02E1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6156AEE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7719B3" wp14:editId="1C21D3A0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637509560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4682B534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554C8FBD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5780911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75332797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5780911</w:t>
                                  </w:r>
                                </w:p>
                              </w:tc>
                            </w:tr>
                          </w:tbl>
                          <w:p w14:paraId="1F6E74B8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719B3" id="_x0000_s1145" type="#_x0000_t202" style="position:absolute;left:0;text-align:left;margin-left:98pt;margin-top:-4.25pt;width:150.65pt;height:36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C9f1Kl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4682B534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554C8FBD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5780911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75332797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5780911</w:t>
                            </w:r>
                          </w:p>
                        </w:tc>
                      </w:tr>
                    </w:tbl>
                    <w:p w14:paraId="1F6E74B8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506F891C" w14:textId="77777777" w:rsidR="0011313B" w:rsidRDefault="0011313B">
      <w:pPr>
        <w:sectPr w:rsidR="0011313B" w:rsidSect="0011313B">
          <w:headerReference w:type="default" r:id="rId30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C074AB" wp14:editId="6A48B243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326958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7EEEBB0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92535D5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638EF8E1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大阪府吹田市東御旅町４番３４号</w:t>
                                  </w:r>
                                </w:p>
                              </w:tc>
                            </w:tr>
                          </w:tbl>
                          <w:p w14:paraId="278A264E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074AB" id="_x0000_s1146" type="#_x0000_t202" style="position:absolute;left:0;text-align:left;margin-left:186.25pt;margin-top:87.8pt;width:237.45pt;height:44.1pt;z-index:251807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Id0b8r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7EEEBB0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92535D5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638EF8E1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大阪府吹田市東御旅町４番３４号</w:t>
                            </w:r>
                          </w:p>
                        </w:tc>
                      </w:tr>
                    </w:tbl>
                    <w:p w14:paraId="278A264E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1EBB4FF" wp14:editId="4A8B4964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92516308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60A9A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B4FF" id="_x0000_s1147" type="#_x0000_t202" style="position:absolute;left:0;text-align:left;margin-left:1.25pt;margin-top:210.9pt;width:238pt;height:27.3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9h3A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IWlFEhfl1NAcSRDCHBgKOBUd4C/ORgpLxf3PvUDFWf/RkikxWUuBS1EvhbCS&#10;nlY8cDaXt2FO4N6haTtCnm23cEPGaZM0PbE4EaYAJKmnsMaE/fmdbj39UrvfAA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ARtu9h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7AC60A9A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8B685B" wp14:editId="6B2F5288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88454999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6DE146B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3D4983D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サンユーニッキ株式会社</w:t>
                                  </w:r>
                                </w:p>
                              </w:tc>
                            </w:tr>
                          </w:tbl>
                          <w:p w14:paraId="766272D4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B685B" id="_x0000_s1148" type="#_x0000_t202" style="position:absolute;left:0;text-align:left;margin-left:0;margin-top:177.25pt;width:237.45pt;height:27.35pt;z-index:251808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Jp3Q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mqStVrFzlFNBfSRBCFNgKOBUtIA/ORsoLCX3P/YCFWfdJ0umxGTNBc5FNRfC&#10;Snpa8sDZVN6EKYF7h6ZpCXmy3cI1GadN0vTM4kSYApCknsIaE/b7d7r1/EvtfgE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skyiad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6DE146B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3D4983D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サンユーニッキ株式会社</w:t>
                            </w:r>
                          </w:p>
                        </w:tc>
                      </w:tr>
                    </w:tbl>
                    <w:p w14:paraId="766272D4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17E25B1" wp14:editId="2F78BB90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23896935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665049BE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F4006C3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129F53C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E25B1" id="_x0000_s1149" type="#_x0000_t202" style="position:absolute;left:0;text-align:left;margin-left:186.75pt;margin-top:136.05pt;width:237.95pt;height:35.4pt;z-index:251810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nuevP9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665049BE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F4006C3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129F53C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C048FF" wp14:editId="7CBD35A0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78450961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61C13DC5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0EC25789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5640033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50A4EA66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5640033</w:t>
                                  </w:r>
                                </w:p>
                              </w:tc>
                            </w:tr>
                          </w:tbl>
                          <w:p w14:paraId="4D6B8BED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048FF" id="_x0000_s1150" type="#_x0000_t202" style="position:absolute;left:0;text-align:left;margin-left:98pt;margin-top:-4.25pt;width:150.65pt;height:36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CUB6FL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61C13DC5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0EC25789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5640033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50A4EA66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5640033</w:t>
                            </w:r>
                          </w:p>
                        </w:tc>
                      </w:tr>
                    </w:tbl>
                    <w:p w14:paraId="4D6B8BED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61EBDECC" w14:textId="77777777" w:rsidR="0011313B" w:rsidRDefault="0011313B">
      <w:pPr>
        <w:sectPr w:rsidR="0011313B" w:rsidSect="0011313B">
          <w:headerReference w:type="default" r:id="rId31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BF36E9" wp14:editId="1FAA3ED2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66330482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51880DF2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F7CDF65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4492DF29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大阪府茨木市横江１丁目１８番１２号</w:t>
                                  </w:r>
                                </w:p>
                              </w:tc>
                            </w:tr>
                          </w:tbl>
                          <w:p w14:paraId="6B8BE5E3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F36E9" id="_x0000_s1151" type="#_x0000_t202" style="position:absolute;left:0;text-align:left;margin-left:186.25pt;margin-top:87.8pt;width:237.45pt;height:44.1pt;z-index:251813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LlKHxL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51880DF2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F7CDF65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4492DF29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大阪府茨木市横江１丁目１８番１２号</w:t>
                            </w:r>
                          </w:p>
                        </w:tc>
                      </w:tr>
                    </w:tbl>
                    <w:p w14:paraId="6B8BE5E3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138BE47" wp14:editId="58E89F48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2607924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B3554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8BE47" id="_x0000_s1152" type="#_x0000_t202" style="position:absolute;left:0;text-align:left;margin-left:1.25pt;margin-top:210.9pt;width:238pt;height:27.3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oS3AEAAJoDAAAOAAAAZHJzL2Uyb0RvYy54bWysU8tu2zAQvBfoPxC815Ll1Ck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Sdrc5EVxvd1wJulsc3W9uXqdWohyee3Qh3cKBhaLiiMNNaGL46MPkY0olyuxmYUH0/dpsL39bYMu&#10;xp3EPhKeqYepnphpSFqxjZ2jnBqaEwlCmANDAaeiA/zB2Uhhqbj/fhCoOOvfWzIlJmspcCnqpRBW&#10;0tOKB87m8i7MCTw4NG1HyLPtFm7JOG2SpmcWZ8IUgCT1HNaYsF+/063nX2r/Ew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BJbcoS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06BB3554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335FCD" wp14:editId="20EF22BA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23559127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6ACB6A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C7319AC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株式会社摂津山・エンジニアリング</w:t>
                                  </w:r>
                                </w:p>
                              </w:tc>
                            </w:tr>
                          </w:tbl>
                          <w:p w14:paraId="4AE8C07F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35FCD" id="_x0000_s1153" type="#_x0000_t202" style="position:absolute;left:0;text-align:left;margin-left:0;margin-top:177.25pt;width:237.45pt;height:27.35pt;z-index:251814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jHLSsd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6ACB6A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C7319AC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株式会社摂津山・エンジニアリング</w:t>
                            </w:r>
                          </w:p>
                        </w:tc>
                      </w:tr>
                    </w:tbl>
                    <w:p w14:paraId="4AE8C07F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113F8BD" wp14:editId="463A22DB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85966260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377E11A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7FC41E0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9037B29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3F8BD" id="_x0000_s1154" type="#_x0000_t202" style="position:absolute;left:0;text-align:left;margin-left:186.75pt;margin-top:136.05pt;width:237.95pt;height:35.4pt;z-index:251816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377E11A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7FC41E0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9037B29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580E3D" wp14:editId="30271C78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623762170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656186C2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0DA9D2D5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5670865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4709FDFC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5670865</w:t>
                                  </w:r>
                                </w:p>
                              </w:tc>
                            </w:tr>
                          </w:tbl>
                          <w:p w14:paraId="697BB4FD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80E3D" id="_x0000_s1155" type="#_x0000_t202" style="position:absolute;left:0;text-align:left;margin-left:98pt;margin-top:-4.25pt;width:150.65pt;height:36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DxphVT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656186C2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0DA9D2D5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5670865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4709FDFC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5670865</w:t>
                            </w:r>
                          </w:p>
                        </w:tc>
                      </w:tr>
                    </w:tbl>
                    <w:p w14:paraId="697BB4FD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30CF19F8" w14:textId="77777777" w:rsidR="0011313B" w:rsidRDefault="0011313B">
      <w:pPr>
        <w:sectPr w:rsidR="0011313B" w:rsidSect="0011313B">
          <w:headerReference w:type="default" r:id="rId32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7BE70E" wp14:editId="175BFE86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28687357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3B9F613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A28C48B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09090F5F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大阪府東大阪市新喜多１丁目６番２５号</w:t>
                                  </w:r>
                                </w:p>
                              </w:tc>
                            </w:tr>
                          </w:tbl>
                          <w:p w14:paraId="6C6058AF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BE70E" id="_x0000_s1156" type="#_x0000_t202" style="position:absolute;left:0;text-align:left;margin-left:186.25pt;margin-top:87.8pt;width:237.45pt;height:44.1pt;z-index:251820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EM8Upj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3B9F613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A28C48B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09090F5F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大阪府東大阪市新喜多１丁目６番２５号</w:t>
                            </w:r>
                          </w:p>
                        </w:tc>
                      </w:tr>
                    </w:tbl>
                    <w:p w14:paraId="6C6058AF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400683" wp14:editId="1646B366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03385743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F4DC0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00683" id="_x0000_s1157" type="#_x0000_t202" style="position:absolute;left:0;text-align:left;margin-left:1.25pt;margin-top:210.9pt;width:238pt;height:27.3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DV/tIz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28FF4DC0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15D016F" wp14:editId="580CCDB3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209440610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19C8F7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642895D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株式会社ミツヤ製作所</w:t>
                                  </w:r>
                                </w:p>
                              </w:tc>
                            </w:tr>
                          </w:tbl>
                          <w:p w14:paraId="6E38005F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D016F" id="_x0000_s1158" type="#_x0000_t202" style="position:absolute;left:0;text-align:left;margin-left:0;margin-top:177.25pt;width:237.45pt;height:27.35pt;z-index:251821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J873Q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mqStV7FzlFNBfSRBCFNgKOBUtIA/ORsoLCX3P/YCFWfdJ0umxGTNBc5FNRfC&#10;Snpa8sDZVN6EKYF7h6ZpCXmy3cI1GadN0vTM4kSYApCknsIaE/b7d7r1/EvtfgE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dgSfO9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19C8F7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642895D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株式会社ミツヤ製作所</w:t>
                            </w:r>
                          </w:p>
                        </w:tc>
                      </w:tr>
                    </w:tbl>
                    <w:p w14:paraId="6E38005F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3C25B7" wp14:editId="647FC794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42780742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5D2B0C8A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FD0827E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78CF222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C25B7" id="_x0000_s1159" type="#_x0000_t202" style="position:absolute;left:0;text-align:left;margin-left:186.75pt;margin-top:136.05pt;width:237.95pt;height:35.4pt;z-index:251823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Wq+Sbd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5D2B0C8A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FD0827E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78CF222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185A66" wp14:editId="6250C887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451852605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02729CCD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75858DB6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5770052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1F9A6DCA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5770052</w:t>
                                  </w:r>
                                </w:p>
                              </w:tc>
                            </w:tr>
                          </w:tbl>
                          <w:p w14:paraId="01F623B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5A66" id="_x0000_s1160" type="#_x0000_t202" style="position:absolute;left:0;text-align:left;margin-left:98pt;margin-top:-4.25pt;width:150.65pt;height:36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02729CCD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75858DB6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5770052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1F9A6DCA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5770052</w:t>
                            </w:r>
                          </w:p>
                        </w:tc>
                      </w:tr>
                    </w:tbl>
                    <w:p w14:paraId="01F623B7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1423FB1D" w14:textId="77777777" w:rsidR="0011313B" w:rsidRDefault="0011313B">
      <w:pPr>
        <w:sectPr w:rsidR="0011313B" w:rsidSect="0011313B">
          <w:headerReference w:type="default" r:id="rId33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029DC34" wp14:editId="70F185B6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71445247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45F0C1D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E37C980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4D3A0579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大阪府大東市寺川３丁目１番４５号</w:t>
                                  </w:r>
                                </w:p>
                              </w:tc>
                            </w:tr>
                          </w:tbl>
                          <w:p w14:paraId="4049D2AA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9DC34" id="_x0000_s1161" type="#_x0000_t202" style="position:absolute;left:0;text-align:left;margin-left:186.25pt;margin-top:87.8pt;width:237.45pt;height:44.1pt;z-index:251826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B9AiJA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45F0C1D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E37C980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4D3A0579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大阪府大東市寺川３丁目１番４５号</w:t>
                            </w:r>
                          </w:p>
                        </w:tc>
                      </w:tr>
                    </w:tbl>
                    <w:p w14:paraId="4049D2AA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A39A9D" wp14:editId="2B6F70D9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89470352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EDDFB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39A9D" id="_x0000_s1162" type="#_x0000_t202" style="position:absolute;left:0;text-align:left;margin-left:1.25pt;margin-top:210.9pt;width:238pt;height:27.3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CNJfdA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4E7EDDFB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D48F964" wp14:editId="239452E3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83067326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770058C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80AF544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株式会社阪口製作所</w:t>
                                  </w:r>
                                </w:p>
                              </w:tc>
                            </w:tr>
                          </w:tbl>
                          <w:p w14:paraId="2F91AF84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8F964" id="_x0000_s1163" type="#_x0000_t202" style="position:absolute;left:0;text-align:left;margin-left:0;margin-top:177.25pt;width:237.45pt;height:27.35pt;z-index:251827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SDrv49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770058C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80AF544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株式会社阪口製作所</w:t>
                            </w:r>
                          </w:p>
                        </w:tc>
                      </w:tr>
                    </w:tbl>
                    <w:p w14:paraId="2F91AF84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3C9520" wp14:editId="0B31AB1E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87497412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340F5AA9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419FD18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C15E72D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C9520" id="_x0000_s1164" type="#_x0000_t202" style="position:absolute;left:0;text-align:left;margin-left:186.75pt;margin-top:136.05pt;width:237.95pt;height:35.4pt;z-index:251829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1CepU9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340F5AA9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419FD18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C15E72D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7E641C" wp14:editId="0AD34138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2045872593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6F1CBFAA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1BBBF765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5740014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150EAD58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5740014</w:t>
                                  </w:r>
                                </w:p>
                              </w:tc>
                            </w:tr>
                          </w:tbl>
                          <w:p w14:paraId="3CF1CD8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E641C" id="_x0000_s1165" type="#_x0000_t202" style="position:absolute;left:0;text-align:left;margin-left:98pt;margin-top:-4.25pt;width:150.65pt;height:36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A17igB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6F1CBFAA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1BBBF765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5740014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150EAD58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5740014</w:t>
                            </w:r>
                          </w:p>
                        </w:tc>
                      </w:tr>
                    </w:tbl>
                    <w:p w14:paraId="3CF1CD87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43654DF8" w14:textId="77777777" w:rsidR="0011313B" w:rsidRDefault="0011313B">
      <w:pPr>
        <w:sectPr w:rsidR="0011313B" w:rsidSect="0011313B">
          <w:headerReference w:type="default" r:id="rId34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79B9EA" wp14:editId="09DE252C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534613314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094FAFB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CC0526B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4A498FDD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大阪府大阪市東淀川区瑞光３丁目</w:t>
                                  </w:r>
                                </w:p>
                                <w:p w14:paraId="69269C86" w14:textId="5616F889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２番２９号</w:t>
                                  </w:r>
                                </w:p>
                              </w:tc>
                            </w:tr>
                          </w:tbl>
                          <w:p w14:paraId="51152D63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9B9EA" id="_x0000_s1166" type="#_x0000_t202" style="position:absolute;left:0;text-align:left;margin-left:186.25pt;margin-top:87.8pt;width:237.45pt;height:44.1pt;z-index:251832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F7Akf3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094FAFB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CC0526B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4A498FDD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大阪府大阪市東淀川区瑞光３丁目</w:t>
                            </w:r>
                          </w:p>
                          <w:p w14:paraId="69269C86" w14:textId="5616F889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２番２９号</w:t>
                            </w:r>
                          </w:p>
                        </w:tc>
                      </w:tr>
                    </w:tbl>
                    <w:p w14:paraId="51152D63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44B053" wp14:editId="282D217E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89317110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ED194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4B053" id="_x0000_s1167" type="#_x0000_t202" style="position:absolute;left:0;text-align:left;margin-left:1.25pt;margin-top:210.9pt;width:238pt;height:27.3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" filled="f" stroked="f">
                <v:textbox inset="0,0,0,0">
                  <w:txbxContent>
                    <w:p w14:paraId="726ED194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6AA13C" wp14:editId="23B8590F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25617106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5345AB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5F9A4CE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株式会社タックデザイン</w:t>
                                  </w:r>
                                </w:p>
                              </w:tc>
                            </w:tr>
                          </w:tbl>
                          <w:p w14:paraId="1487E25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AA13C" id="_x0000_s1168" type="#_x0000_t202" style="position:absolute;left:0;text-align:left;margin-left:0;margin-top:177.25pt;width:237.45pt;height:27.35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a/hcXt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5345AB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5F9A4CE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株式会社タックデザイン</w:t>
                            </w:r>
                          </w:p>
                        </w:tc>
                      </w:tr>
                    </w:tbl>
                    <w:p w14:paraId="1487E257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23D5B41" wp14:editId="36E2BF68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81711606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767DD4EF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36F78E5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45EDCAB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D5B41" id="_x0000_s1169" type="#_x0000_t202" style="position:absolute;left:0;text-align:left;margin-left:186.75pt;margin-top:136.05pt;width:237.95pt;height:35.4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R1NRCN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767DD4EF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36F78E5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45EDCAB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D5B6BF" wp14:editId="28D09F8B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317432767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1D382A41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1ADA0B17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5330005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39E83B4F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5330005</w:t>
                                  </w:r>
                                </w:p>
                              </w:tc>
                            </w:tr>
                          </w:tbl>
                          <w:p w14:paraId="0EB9D050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5B6BF" id="_x0000_s1170" type="#_x0000_t202" style="position:absolute;left:0;text-align:left;margin-left:98pt;margin-top:-4.25pt;width:150.65pt;height:36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BNs198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1D382A41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1ADA0B17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5330005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39E83B4F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5330005</w:t>
                            </w:r>
                          </w:p>
                        </w:tc>
                      </w:tr>
                    </w:tbl>
                    <w:p w14:paraId="0EB9D050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206CF30B" w14:textId="77777777" w:rsidR="0011313B" w:rsidRDefault="0011313B">
      <w:pPr>
        <w:sectPr w:rsidR="0011313B" w:rsidSect="0011313B">
          <w:headerReference w:type="default" r:id="rId35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856F63" wp14:editId="280F0547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73296909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0C65DF63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F48764B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1F620DE3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大阪府大阪市淀川区西中島６丁目</w:t>
                                  </w:r>
                                </w:p>
                                <w:p w14:paraId="69EEE220" w14:textId="0320E0F0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１１番２５号</w:t>
                                  </w:r>
                                </w:p>
                              </w:tc>
                            </w:tr>
                          </w:tbl>
                          <w:p w14:paraId="3B3792CF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56F63" id="_x0000_s1171" type="#_x0000_t202" style="position:absolute;left:0;text-align:left;margin-left:186.25pt;margin-top:87.8pt;width:237.45pt;height:44.1pt;z-index:251838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Bg/uEl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0C65DF63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F48764B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1F620DE3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大阪府大阪市淀川区西中島６丁目</w:t>
                            </w:r>
                          </w:p>
                          <w:p w14:paraId="69EEE220" w14:textId="0320E0F0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１１番２５号</w:t>
                            </w:r>
                          </w:p>
                        </w:tc>
                      </w:tr>
                    </w:tbl>
                    <w:p w14:paraId="3B3792CF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4A463D" wp14:editId="33757D02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77826115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1674D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A463D" id="_x0000_s1172" type="#_x0000_t202" style="position:absolute;left:0;text-align:left;margin-left:1.25pt;margin-top:210.9pt;width:238pt;height:27.3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kNk0Jd0BAACa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71D1674D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D499051" wp14:editId="4A323E0E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23451035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AB10C8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436F064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株式会社マヤエンジニアリング</w:t>
                                  </w:r>
                                </w:p>
                              </w:tc>
                            </w:tr>
                          </w:tbl>
                          <w:p w14:paraId="653AC64C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99051" id="_x0000_s1173" type="#_x0000_t202" style="position:absolute;left:0;text-align:left;margin-left:0;margin-top:177.25pt;width:237.45pt;height:27.35pt;z-index:251839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VcYsht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AB10C8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436F064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株式会社マヤエンジニアリング</w:t>
                            </w:r>
                          </w:p>
                        </w:tc>
                      </w:tr>
                    </w:tbl>
                    <w:p w14:paraId="653AC64C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8375A2" wp14:editId="42447376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68035411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A9D272B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A3B93AD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8E0483">
                                    <w:rPr>
                                      <w:noProof/>
                                    </w:rPr>
                                    <w:t>第１０新大阪ビル</w:t>
                                  </w:r>
                                </w:p>
                              </w:tc>
                            </w:tr>
                          </w:tbl>
                          <w:p w14:paraId="09F475DD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375A2" id="_x0000_s1174" type="#_x0000_t202" style="position:absolute;left:0;text-align:left;margin-left:186.75pt;margin-top:136.05pt;width:237.95pt;height:35.4pt;z-index:251841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ydtqNt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A9D272B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A3B93AD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8E0483">
                              <w:rPr>
                                <w:noProof/>
                              </w:rPr>
                              <w:t>第１０新大阪ビル</w:t>
                            </w:r>
                          </w:p>
                        </w:tc>
                      </w:tr>
                    </w:tbl>
                    <w:p w14:paraId="09F475DD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0E44C4" wp14:editId="5970F74E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588199828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014BDB17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60115E65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5320011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155F3A4A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5320011</w:t>
                                  </w:r>
                                </w:p>
                              </w:tc>
                            </w:tr>
                          </w:tbl>
                          <w:p w14:paraId="5620A94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E44C4" id="_x0000_s1175" type="#_x0000_t202" style="position:absolute;left:0;text-align:left;margin-left:98pt;margin-top:-4.25pt;width:150.65pt;height:36.9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AoEutk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014BDB17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60115E65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5320011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155F3A4A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5320011</w:t>
                            </w:r>
                          </w:p>
                        </w:tc>
                      </w:tr>
                    </w:tbl>
                    <w:p w14:paraId="5620A94B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0EB4BF92" w14:textId="77777777" w:rsidR="0011313B" w:rsidRDefault="0011313B">
      <w:pPr>
        <w:sectPr w:rsidR="0011313B" w:rsidSect="0011313B">
          <w:headerReference w:type="default" r:id="rId36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DCC5EF3" wp14:editId="04637489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885366593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023D5E0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893216A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28584EA7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大阪府大阪市西淀川区御幣島６丁目</w:t>
                                  </w:r>
                                </w:p>
                                <w:p w14:paraId="1F75B8C0" w14:textId="0FBB87E0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１３番６０号</w:t>
                                  </w:r>
                                </w:p>
                              </w:tc>
                            </w:tr>
                          </w:tbl>
                          <w:p w14:paraId="074D79A2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C5EF3" id="_x0000_s1176" type="#_x0000_t202" style="position:absolute;left:0;text-align:left;margin-left:186.25pt;margin-top:87.8pt;width:237.45pt;height:44.1pt;z-index:251844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JqIrK/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023D5E0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893216A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28584EA7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大阪府大阪市西淀川区御幣島６丁目</w:t>
                            </w:r>
                          </w:p>
                          <w:p w14:paraId="1F75B8C0" w14:textId="0FBB87E0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１３番６０号</w:t>
                            </w:r>
                          </w:p>
                        </w:tc>
                      </w:tr>
                    </w:tbl>
                    <w:p w14:paraId="074D79A2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67A6097" wp14:editId="4FD8833B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72229517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9CCB67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A6097" id="_x0000_s1177" type="#_x0000_t202" style="position:absolute;left:0;text-align:left;margin-left:1.25pt;margin-top:210.9pt;width:238pt;height:27.3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AMSiwE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279CCB67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02F4A5F" wp14:editId="7144F37A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59175933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528DADD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4288BF2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東洋理機工業株式会社</w:t>
                                  </w:r>
                                </w:p>
                              </w:tc>
                            </w:tr>
                          </w:tbl>
                          <w:p w14:paraId="2052CC60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F4A5F" id="_x0000_s1178" type="#_x0000_t202" style="position:absolute;left:0;text-align:left;margin-left:0;margin-top:177.25pt;width:237.45pt;height:27.35pt;z-index:251845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r7BhDN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528DADD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4288BF2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東洋理機工業株式会社</w:t>
                            </w:r>
                          </w:p>
                        </w:tc>
                      </w:tr>
                    </w:tbl>
                    <w:p w14:paraId="2052CC60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3D8EC5" wp14:editId="3D9B1AB8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207237569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7B2F0F98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2B8EB7E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7763DB8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D8EC5" id="_x0000_s1179" type="#_x0000_t202" style="position:absolute;left:0;text-align:left;margin-left:186.75pt;margin-top:136.05pt;width:237.95pt;height:35.4pt;z-index:251847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gxtsWt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7B2F0F98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2B8EB7E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7763DB8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25CE821" wp14:editId="4141E0F4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491081469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63D2891F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717B3ABA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5550012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1F88F2AD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5550012</w:t>
                                  </w:r>
                                </w:p>
                              </w:tc>
                            </w:tr>
                          </w:tbl>
                          <w:p w14:paraId="1EE365E5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CE821" id="_x0000_s1180" type="#_x0000_t202" style="position:absolute;left:0;text-align:left;margin-left:98pt;margin-top:-4.25pt;width:150.65pt;height:36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CJ+2Iu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63D2891F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717B3ABA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5550012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1F88F2AD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5550012</w:t>
                            </w:r>
                          </w:p>
                        </w:tc>
                      </w:tr>
                    </w:tbl>
                    <w:p w14:paraId="1EE365E5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4725FDF5" w14:textId="77777777" w:rsidR="0011313B" w:rsidRDefault="0011313B">
      <w:pPr>
        <w:sectPr w:rsidR="0011313B" w:rsidSect="0011313B">
          <w:headerReference w:type="default" r:id="rId37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75FB581" wp14:editId="4DC2DD92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85301601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75E0C96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76FEC3F9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275E92CA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大阪府東大阪市御厨中１丁目</w:t>
                                  </w:r>
                                </w:p>
                                <w:p w14:paraId="26B12B8F" w14:textId="5ECE31EF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１２番１４号</w:t>
                                  </w:r>
                                </w:p>
                              </w:tc>
                            </w:tr>
                          </w:tbl>
                          <w:p w14:paraId="4B9BD7C0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FB581" id="_x0000_s1181" type="#_x0000_t202" style="position:absolute;left:0;text-align:left;margin-left:186.25pt;margin-top:87.8pt;width:237.45pt;height:44.1pt;z-index:251850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KS23Hf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75E0C96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76FEC3F9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275E92CA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大阪府東大阪市御厨中１丁目</w:t>
                            </w:r>
                          </w:p>
                          <w:p w14:paraId="26B12B8F" w14:textId="5ECE31EF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１２番１４号</w:t>
                            </w:r>
                          </w:p>
                        </w:tc>
                      </w:tr>
                    </w:tbl>
                    <w:p w14:paraId="4B9BD7C0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7BAFD5C" wp14:editId="6B968BA9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86038512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87DCD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AFD5C" id="_x0000_s1182" type="#_x0000_t202" style="position:absolute;left:0;text-align:left;margin-left:1.25pt;margin-top:210.9pt;width:238pt;height:27.3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VJEJd90BAACa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7B887DCD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78B90D" wp14:editId="775FD580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22332687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5EBE0408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95C232A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株式会社旭光技研</w:t>
                                  </w:r>
                                </w:p>
                              </w:tc>
                            </w:tr>
                          </w:tbl>
                          <w:p w14:paraId="3AAD97D3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8B90D" id="_x0000_s1183" type="#_x0000_t202" style="position:absolute;left:0;text-align:left;margin-left:0;margin-top:177.25pt;width:237.45pt;height:27.35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kY4R1N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5EBE0408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95C232A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株式会社旭光技研</w:t>
                            </w:r>
                          </w:p>
                        </w:tc>
                      </w:tr>
                    </w:tbl>
                    <w:p w14:paraId="3AAD97D3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28E8F07" wp14:editId="2211DF61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24654589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16375C9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6540C29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FAA6149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E8F07" id="_x0000_s1184" type="#_x0000_t202" style="position:absolute;left:0;text-align:left;margin-left:186.75pt;margin-top:136.05pt;width:237.95pt;height:35.4pt;z-index:251853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DZNXZN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16375C9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6540C29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FAA6149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2B34BEE" wp14:editId="5374AC12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956237993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6CF55E46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0B91FA79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5770032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7A42BA63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5770032</w:t>
                                  </w:r>
                                </w:p>
                              </w:tc>
                            </w:tr>
                          </w:tbl>
                          <w:p w14:paraId="1C2E9C71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34BEE" id="_x0000_s1185" type="#_x0000_t202" style="position:absolute;left:0;text-align:left;margin-left:98pt;margin-top:-4.25pt;width:150.65pt;height:36.9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DsWtY2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6CF55E46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0B91FA79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5770032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7A42BA63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5770032</w:t>
                            </w:r>
                          </w:p>
                        </w:tc>
                      </w:tr>
                    </w:tbl>
                    <w:p w14:paraId="1C2E9C71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178C8981" w14:textId="77777777" w:rsidR="0011313B" w:rsidRDefault="0011313B">
      <w:pPr>
        <w:sectPr w:rsidR="0011313B" w:rsidSect="0011313B">
          <w:headerReference w:type="default" r:id="rId38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DFA1ABC" wp14:editId="3EE0833A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74793251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6279A0B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ABACB70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7B1B5430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大阪府和泉市一条院町１２４番地</w:t>
                                  </w:r>
                                </w:p>
                              </w:tc>
                            </w:tr>
                          </w:tbl>
                          <w:p w14:paraId="6F182A54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A1ABC" id="_x0000_s1186" type="#_x0000_t202" style="position:absolute;left:0;text-align:left;margin-left:186.25pt;margin-top:87.8pt;width:237.45pt;height:44.1pt;z-index:251856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NZR61n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6279A0B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ABACB70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7B1B5430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大阪府和泉市一条院町１２４番地</w:t>
                            </w:r>
                          </w:p>
                        </w:tc>
                      </w:tr>
                    </w:tbl>
                    <w:p w14:paraId="6F182A54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617153F" wp14:editId="7E96EF2B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67044100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67F62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7153F" id="_x0000_s1187" type="#_x0000_t202" style="position:absolute;left:0;text-align:left;margin-left:1.25pt;margin-top:210.9pt;width:238pt;height:27.3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" filled="f" stroked="f">
                <v:textbox inset="0,0,0,0">
                  <w:txbxContent>
                    <w:p w14:paraId="26767F62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F624A4A" wp14:editId="78C8FAE1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4060686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E7A3A9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7FF76B7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芦部産業株式会社</w:t>
                                  </w:r>
                                </w:p>
                              </w:tc>
                            </w:tr>
                          </w:tbl>
                          <w:p w14:paraId="5225E90D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24A4A" id="_x0000_s1188" type="#_x0000_t202" style="position:absolute;left:0;text-align:left;margin-left:0;margin-top:177.25pt;width:237.45pt;height:27.35pt;z-index:251857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b63Q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mqRtVrFzlFNBfSRBCFNgKOBUtIA/ORsoLCX3P/YCFWfdJ0umxGTNBc5FNRfC&#10;Snpa8sDZVN6EKYF7h6ZpCXmy3cI1GadN0vTM4kSYApCknsIaE/b7d7r1/EvtfgE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42km+t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E7A3A9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7FF76B7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芦部産業株式会社</w:t>
                            </w:r>
                          </w:p>
                        </w:tc>
                      </w:tr>
                    </w:tbl>
                    <w:p w14:paraId="5225E90D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14D8FA2" wp14:editId="278C2A78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37197186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3A82D03C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60F0D6C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477B6C22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D8FA2" id="_x0000_s1189" type="#_x0000_t202" style="position:absolute;left:0;text-align:left;margin-left:186.75pt;margin-top:136.05pt;width:237.95pt;height:35.4pt;z-index:251859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z8IrrN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3A82D03C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60F0D6C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477B6C22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4617A8" wp14:editId="67066E9B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79324377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3E58F9EA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6B5A144B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5940054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79C965F2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5940054</w:t>
                                  </w:r>
                                </w:p>
                              </w:tc>
                            </w:tr>
                          </w:tbl>
                          <w:p w14:paraId="7678495E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617A8" id="_x0000_s1190" type="#_x0000_t202" style="position:absolute;left:0;text-align:left;margin-left:98pt;margin-top:-4.25pt;width:150.65pt;height:36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DFIiXY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3E58F9EA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6B5A144B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5940054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79C965F2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5940054</w:t>
                            </w:r>
                          </w:p>
                        </w:tc>
                      </w:tr>
                    </w:tbl>
                    <w:p w14:paraId="7678495E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0583EA1E" w14:textId="77777777" w:rsidR="0011313B" w:rsidRDefault="0011313B">
      <w:pPr>
        <w:sectPr w:rsidR="0011313B" w:rsidSect="0011313B">
          <w:headerReference w:type="default" r:id="rId39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CCE23B2" wp14:editId="0B3C5961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85090089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1EDE2ED0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E7DEC34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06C0BFC6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大阪府泉南郡熊取町小垣内２丁目</w:t>
                                  </w:r>
                                </w:p>
                                <w:p w14:paraId="7FDB65D2" w14:textId="7232179C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２０番地の５</w:t>
                                  </w:r>
                                </w:p>
                              </w:tc>
                            </w:tr>
                          </w:tbl>
                          <w:p w14:paraId="4CB6AF6A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E23B2" id="_x0000_s1191" type="#_x0000_t202" style="position:absolute;left:0;text-align:left;margin-left:186.25pt;margin-top:87.8pt;width:237.45pt;height:44.1pt;z-index:251863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Dob5uB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1EDE2ED0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E7DEC34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06C0BFC6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大阪府泉南郡熊取町小垣内２丁目</w:t>
                            </w:r>
                          </w:p>
                          <w:p w14:paraId="7FDB65D2" w14:textId="7232179C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２０番地の５</w:t>
                            </w:r>
                          </w:p>
                        </w:tc>
                      </w:tr>
                    </w:tbl>
                    <w:p w14:paraId="4CB6AF6A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53D9F81" wp14:editId="481CD35B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60241546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F8D3D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D9F81" id="_x0000_s1192" type="#_x0000_t202" style="position:absolute;left:0;text-align:left;margin-left:1.25pt;margin-top:210.9pt;width:238pt;height:27.3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AYSE6B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627F8D3D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4E52C71" wp14:editId="36E6B17C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49759822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5B3F4654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AC323BF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溝端工業株式会社</w:t>
                                  </w:r>
                                </w:p>
                              </w:tc>
                            </w:tr>
                          </w:tbl>
                          <w:p w14:paraId="2579EC98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52C71" id="_x0000_s1193" type="#_x0000_t202" style="position:absolute;left:0;text-align:left;margin-left:0;margin-top:177.25pt;width:237.45pt;height:27.35pt;z-index:251864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3VdWIt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5B3F4654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AC323BF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溝端工業株式会社</w:t>
                            </w:r>
                          </w:p>
                        </w:tc>
                      </w:tr>
                    </w:tbl>
                    <w:p w14:paraId="2579EC98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B33B1FF" wp14:editId="19405636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648159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2EA31E7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0D4E88D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D894C1A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3B1FF" id="_x0000_s1194" type="#_x0000_t202" style="position:absolute;left:0;text-align:left;margin-left:186.75pt;margin-top:136.05pt;width:237.95pt;height:35.4pt;z-index:251866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QUoQkt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2EA31E7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0D4E88D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D894C1A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380F89" wp14:editId="05B8E446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274925824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3AE1F13E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3C114C7B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5900432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7EAFD742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5900432</w:t>
                                  </w:r>
                                </w:p>
                              </w:tc>
                            </w:tr>
                          </w:tbl>
                          <w:p w14:paraId="08F0B184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80F89" id="_x0000_s1195" type="#_x0000_t202" style="position:absolute;left:0;text-align:left;margin-left:98pt;margin-top:-4.25pt;width:150.65pt;height:36.9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Cgg5HA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3AE1F13E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3C114C7B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5900432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7EAFD742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5900432</w:t>
                            </w:r>
                          </w:p>
                        </w:tc>
                      </w:tr>
                    </w:tbl>
                    <w:p w14:paraId="08F0B184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30B9229E" w14:textId="77777777" w:rsidR="0011313B" w:rsidRDefault="0011313B">
      <w:pPr>
        <w:sectPr w:rsidR="0011313B" w:rsidSect="0011313B">
          <w:headerReference w:type="default" r:id="rId40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119FB51" wp14:editId="7CCB1A81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84978935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6393355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FB14BAE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604CD1EF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大阪府大阪市淀川区宮原５丁目</w:t>
                                  </w:r>
                                </w:p>
                                <w:p w14:paraId="1FB0FAD3" w14:textId="2B89CB66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１番１８号</w:t>
                                  </w:r>
                                </w:p>
                              </w:tc>
                            </w:tr>
                          </w:tbl>
                          <w:p w14:paraId="2172F9E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9FB51" id="_x0000_s1196" type="#_x0000_t202" style="position:absolute;left:0;text-align:left;margin-left:186.25pt;margin-top:87.8pt;width:237.45pt;height:44.1pt;z-index:251869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6393355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FB14BAE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604CD1EF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大阪府大阪市淀川区宮原５丁目</w:t>
                            </w:r>
                          </w:p>
                          <w:p w14:paraId="1FB0FAD3" w14:textId="2B89CB66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１番１８号</w:t>
                            </w:r>
                          </w:p>
                        </w:tc>
                      </w:tr>
                    </w:tbl>
                    <w:p w14:paraId="2172F9EB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6C4BD07" wp14:editId="14947A41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95657271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09C6E3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4BD07" id="_x0000_s1197" type="#_x0000_t202" style="position:absolute;left:0;text-align:left;margin-left:1.25pt;margin-top:210.9pt;width:238pt;height:27.3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" filled="f" stroked="f">
                <v:textbox inset="0,0,0,0">
                  <w:txbxContent>
                    <w:p w14:paraId="0609C6E3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22D8BF" wp14:editId="16E1D5A8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75828933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85602FF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66AC00A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株式会社オー・テック</w:t>
                                  </w:r>
                                </w:p>
                              </w:tc>
                            </w:tr>
                          </w:tbl>
                          <w:p w14:paraId="36BDAF6D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2D8BF" id="_x0000_s1198" type="#_x0000_t202" style="position:absolute;left:0;text-align:left;margin-left:0;margin-top:177.25pt;width:237.45pt;height:27.35pt;z-index:251870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JyEbqN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85602FF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66AC00A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株式会社オー・テック</w:t>
                            </w:r>
                          </w:p>
                        </w:tc>
                      </w:tr>
                    </w:tbl>
                    <w:p w14:paraId="36BDAF6D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0CE3F55" wp14:editId="33608DA6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6493816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20266C9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10F4622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12DFE17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E3F55" id="_x0000_s1199" type="#_x0000_t202" style="position:absolute;left:0;text-align:left;margin-left:186.75pt;margin-top:136.05pt;width:237.95pt;height:35.4pt;z-index:251872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C4oW/t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20266C9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10F4622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12DFE17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A26F731" wp14:editId="63E5DD21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657231102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4DA7FE22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11FDF667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5320003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56E2962C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5320003</w:t>
                                  </w:r>
                                </w:p>
                              </w:tc>
                            </w:tr>
                          </w:tbl>
                          <w:p w14:paraId="40CD4AA0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6F731" id="_x0000_s1200" type="#_x0000_t202" style="position:absolute;left:0;text-align:left;margin-left:98pt;margin-top:-4.25pt;width:150.65pt;height:36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4DA7FE22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11FDF667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5320003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56E2962C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5320003</w:t>
                            </w:r>
                          </w:p>
                        </w:tc>
                      </w:tr>
                    </w:tbl>
                    <w:p w14:paraId="40CD4AA0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4971D732" w14:textId="77777777" w:rsidR="0011313B" w:rsidRDefault="0011313B">
      <w:pPr>
        <w:sectPr w:rsidR="0011313B" w:rsidSect="0011313B">
          <w:headerReference w:type="default" r:id="rId41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4611C06" wp14:editId="1C7CCE46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39816814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2EA9DA7A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2AA9974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35CDAE70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大阪府東大阪市新庄１丁目１１番３３号</w:t>
                                  </w:r>
                                </w:p>
                              </w:tc>
                            </w:tr>
                          </w:tbl>
                          <w:p w14:paraId="452F415A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11C06" id="_x0000_s1201" type="#_x0000_t202" style="position:absolute;left:0;text-align:left;margin-left:186.25pt;margin-top:87.8pt;width:237.45pt;height:44.1pt;z-index:251875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AsJ6bT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2EA9DA7A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2AA9974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35CDAE70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大阪府東大阪市新庄１丁目１１番３３号</w:t>
                            </w:r>
                          </w:p>
                        </w:tc>
                      </w:tr>
                    </w:tbl>
                    <w:p w14:paraId="452F415A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0220D4" wp14:editId="1BB25735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4824648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D1383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220D4" id="_x0000_s1202" type="#_x0000_t202" style="position:absolute;left:0;text-align:left;margin-left:1.25pt;margin-top:210.9pt;width:238pt;height:27.3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3ABz090BAACa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11AD1383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3C85F34" wp14:editId="58F9044A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51778271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C95617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8C1598E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株式会社メカニコ</w:t>
                                  </w:r>
                                </w:p>
                              </w:tc>
                            </w:tr>
                          </w:tbl>
                          <w:p w14:paraId="19C8297C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85F34" id="_x0000_s1203" type="#_x0000_t202" style="position:absolute;left:0;text-align:left;margin-left:0;margin-top:177.25pt;width:237.45pt;height:27.35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GR9rcN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C95617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8C1598E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株式会社メカニコ</w:t>
                            </w:r>
                          </w:p>
                        </w:tc>
                      </w:tr>
                    </w:tbl>
                    <w:p w14:paraId="19C8297C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4265FC6" wp14:editId="2F35276A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72665578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534495E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5FCFAF5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1EF761E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65FC6" id="_x0000_s1204" type="#_x0000_t202" style="position:absolute;left:0;text-align:left;margin-left:186.75pt;margin-top:136.05pt;width:237.95pt;height:35.4pt;z-index:251878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hQItwN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534495E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5FCFAF5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1EF761E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535EA59" wp14:editId="206C0DD5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2068243624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49E3B315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541964E1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5780963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6D3FF695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5780963</w:t>
                                  </w:r>
                                </w:p>
                              </w:tc>
                            </w:tr>
                          </w:tbl>
                          <w:p w14:paraId="3F59F755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5EA59" id="_x0000_s1205" type="#_x0000_t202" style="position:absolute;left:0;text-align:left;margin-left:98pt;margin-top:-4.25pt;width:150.65pt;height:36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Bky6yS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49E3B315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541964E1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5780963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6D3FF695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5780963</w:t>
                            </w:r>
                          </w:p>
                        </w:tc>
                      </w:tr>
                    </w:tbl>
                    <w:p w14:paraId="3F59F755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2F59842A" w14:textId="77777777" w:rsidR="0011313B" w:rsidRDefault="0011313B">
      <w:pPr>
        <w:sectPr w:rsidR="0011313B" w:rsidSect="0011313B">
          <w:headerReference w:type="default" r:id="rId42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C5B7260" wp14:editId="0B3FD074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32117820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2186CE0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242AB2E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42ADD30F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大阪府摂津市鳥飼本町４丁目１４番１号</w:t>
                                  </w:r>
                                </w:p>
                              </w:tc>
                            </w:tr>
                          </w:tbl>
                          <w:p w14:paraId="4B99B0E3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B7260" id="_x0000_s1206" type="#_x0000_t202" style="position:absolute;left:0;text-align:left;margin-left:186.25pt;margin-top:87.8pt;width:237.45pt;height:44.1pt;z-index:251881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OypbJL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2186CE0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242AB2E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42ADD30F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大阪府摂津市鳥飼本町４丁目１４番１号</w:t>
                            </w:r>
                          </w:p>
                        </w:tc>
                      </w:tr>
                    </w:tbl>
                    <w:p w14:paraId="4B99B0E3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A2CA41F" wp14:editId="0DA0F2A9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61355620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42228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CA41F" id="_x0000_s1207" type="#_x0000_t202" style="position:absolute;left:0;text-align:left;margin-left:1.25pt;margin-top:210.9pt;width:238pt;height:27.3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B6a+w5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14942228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289F61D" wp14:editId="31B3A3A2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275114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87F4BB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9B82565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川原精工株式会社</w:t>
                                  </w:r>
                                </w:p>
                              </w:tc>
                            </w:tr>
                          </w:tbl>
                          <w:p w14:paraId="5689666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9F61D" id="_x0000_s1208" type="#_x0000_t202" style="position:absolute;left:0;text-align:left;margin-left:0;margin-top:177.25pt;width:237.45pt;height:27.35pt;z-index:25188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2ZGhMd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87F4BB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9B82565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川原精工株式会社</w:t>
                            </w:r>
                          </w:p>
                        </w:tc>
                      </w:tr>
                    </w:tbl>
                    <w:p w14:paraId="56896667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399434F" wp14:editId="39B81626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95520429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D130764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5E353D0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E0F3CF9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9434F" id="_x0000_s1209" type="#_x0000_t202" style="position:absolute;left:0;text-align:left;margin-left:186.75pt;margin-top:136.05pt;width:237.95pt;height:35.4pt;z-index:251884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9TqsZ9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D130764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5E353D0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E0F3CF9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369196" wp14:editId="567C02E7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473678039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6AAB029E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71DFCD84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5660052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31DC4760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5660052</w:t>
                                  </w:r>
                                </w:p>
                              </w:tc>
                            </w:tr>
                          </w:tbl>
                          <w:p w14:paraId="3D9051F2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69196" id="_x0000_s1210" type="#_x0000_t202" style="position:absolute;left:0;text-align:left;margin-left:98pt;margin-top:-4.25pt;width:150.65pt;height:36.9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6AAB029E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71DFCD84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5660052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31DC4760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5660052</w:t>
                            </w:r>
                          </w:p>
                        </w:tc>
                      </w:tr>
                    </w:tbl>
                    <w:p w14:paraId="3D9051F2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1830016C" w14:textId="77777777" w:rsidR="0011313B" w:rsidRDefault="0011313B">
      <w:pPr>
        <w:sectPr w:rsidR="0011313B" w:rsidSect="0011313B">
          <w:headerReference w:type="default" r:id="rId43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E8848D5" wp14:editId="7D5F0950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37222948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3194B7C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91B0C64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3DB70702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大阪府大阪市浪速区元町１丁目５番７号</w:t>
                                  </w:r>
                                </w:p>
                              </w:tc>
                            </w:tr>
                          </w:tbl>
                          <w:p w14:paraId="315B6E9D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848D5" id="_x0000_s1211" type="#_x0000_t202" style="position:absolute;left:0;text-align:left;margin-left:186.25pt;margin-top:87.8pt;width:237.45pt;height:44.1pt;z-index:251887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DSlxxK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3194B7C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91B0C64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3DB70702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大阪府大阪市浪速区元町１丁目５番７号</w:t>
                            </w:r>
                          </w:p>
                        </w:tc>
                      </w:tr>
                    </w:tbl>
                    <w:p w14:paraId="315B6E9D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1F53EAB" wp14:editId="787202A8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22131648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EFC43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53EAB" id="_x0000_s1212" type="#_x0000_t202" style="position:absolute;left:0;text-align:left;margin-left:1.25pt;margin-top:210.9pt;width:238pt;height:27.3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IrDJSt0BAACa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310EFC43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8DCCD62" wp14:editId="59C0073C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14368801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7AD7C3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120857A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日研技工株式会社</w:t>
                                  </w:r>
                                </w:p>
                              </w:tc>
                            </w:tr>
                          </w:tbl>
                          <w:p w14:paraId="25838DE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CCD62" id="_x0000_s1213" type="#_x0000_t202" style="position:absolute;left:0;text-align:left;margin-left:0;margin-top:177.25pt;width:237.45pt;height:27.35pt;z-index:251888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7AD7C3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120857A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日研技工株式会社</w:t>
                            </w:r>
                          </w:p>
                        </w:tc>
                      </w:tr>
                    </w:tbl>
                    <w:p w14:paraId="25838DEB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6E27272" wp14:editId="284D5D9A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60263406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1EA9DD2" w14:textId="77777777" w:rsidTr="0011313B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4656BEF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  <w:r w:rsidRPr="008E0483">
                                    <w:rPr>
                                      <w:noProof/>
                                    </w:rPr>
                                    <w:t>ナンバプラザビル</w:t>
                                  </w:r>
                                </w:p>
                              </w:tc>
                            </w:tr>
                          </w:tbl>
                          <w:p w14:paraId="40B54DA4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27272" id="_x0000_s1214" type="#_x0000_t202" style="position:absolute;left:0;text-align:left;margin-left:186.75pt;margin-top:136.05pt;width:237.95pt;height:35.4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e7KXWd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1EA9DD2" w14:textId="77777777" w:rsidTr="0011313B">
                        <w:trPr>
                          <w:cantSplit/>
                          <w:trHeight w:val="284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4656BEF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  <w:r w:rsidRPr="008E0483">
                              <w:rPr>
                                <w:noProof/>
                              </w:rPr>
                              <w:t>ナンバプラザビル</w:t>
                            </w:r>
                          </w:p>
                        </w:tc>
                      </w:tr>
                    </w:tbl>
                    <w:p w14:paraId="40B54DA4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B0C9CC9" wp14:editId="6DE79B91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2058563721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4F968D38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219D0278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5560016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1F7466C0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5560016</w:t>
                                  </w:r>
                                </w:p>
                              </w:tc>
                            </w:tr>
                          </w:tbl>
                          <w:p w14:paraId="5DB48365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C9CC9" id="_x0000_s1215" type="#_x0000_t202" style="position:absolute;left:0;text-align:left;margin-left:98pt;margin-top:-4.25pt;width:150.65pt;height:36.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CaexYL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4F968D38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219D0278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5560016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1F7466C0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5560016</w:t>
                            </w:r>
                          </w:p>
                        </w:tc>
                      </w:tr>
                    </w:tbl>
                    <w:p w14:paraId="5DB48365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04B34EA0" w14:textId="77777777" w:rsidR="0011313B" w:rsidRDefault="0011313B">
      <w:pPr>
        <w:sectPr w:rsidR="0011313B" w:rsidSect="0011313B">
          <w:headerReference w:type="default" r:id="rId44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947EDA1" wp14:editId="07741F52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281894260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5A66A637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326A3FF5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31245892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大阪府門真市城垣町３番２４号</w:t>
                                  </w:r>
                                </w:p>
                              </w:tc>
                            </w:tr>
                          </w:tbl>
                          <w:p w14:paraId="2F036944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7EDA1" id="_x0000_s1216" type="#_x0000_t202" style="position:absolute;left:0;text-align:left;margin-left:186.25pt;margin-top:87.8pt;width:237.45pt;height:44.1pt;z-index:251893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CjhUcD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5A66A637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326A3FF5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31245892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大阪府門真市城垣町３番２４号</w:t>
                            </w:r>
                          </w:p>
                        </w:tc>
                      </w:tr>
                    </w:tbl>
                    <w:p w14:paraId="2F036944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CE23A80" wp14:editId="5DEAEC55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64725245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08FBB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23A80" id="_x0000_s1217" type="#_x0000_t202" style="position:absolute;left:0;text-align:left;margin-left:1.25pt;margin-top:210.9pt;width:238pt;height:27.3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C+I9Fr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24008FBB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8795CB0" wp14:editId="02E57D52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90017432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6B63761D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438A01D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紀和テクニカルワークス株式会社</w:t>
                                  </w:r>
                                </w:p>
                              </w:tc>
                            </w:tr>
                          </w:tbl>
                          <w:p w14:paraId="61B720D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95CB0" id="_x0000_s1218" type="#_x0000_t202" style="position:absolute;left:0;text-align:left;margin-left:0;margin-top:177.25pt;width:237.45pt;height:27.35pt;z-index:251894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HdmcY9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6B63761D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438A01D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紀和テクニカルワークス株式会社</w:t>
                            </w:r>
                          </w:p>
                        </w:tc>
                      </w:tr>
                    </w:tbl>
                    <w:p w14:paraId="61B720DB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9055ACD" wp14:editId="1D79442B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40803096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686E3FA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1CD2812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FE4B273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55ACD" id="_x0000_s1219" type="#_x0000_t202" style="position:absolute;left:0;text-align:left;margin-left:186.75pt;margin-top:136.05pt;width:237.95pt;height:35.4pt;z-index:251896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MXKRNd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686E3FA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1CD2812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FE4B273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38D9FF" wp14:editId="300FE434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146760279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5288A322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041D0696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5710072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68926063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5710072</w:t>
                                  </w:r>
                                </w:p>
                              </w:tc>
                            </w:tr>
                          </w:tbl>
                          <w:p w14:paraId="5EE74224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8D9FF" id="_x0000_s1220" type="#_x0000_t202" style="position:absolute;left:0;text-align:left;margin-left:98pt;margin-top:-4.25pt;width:150.65pt;height:36.9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5288A322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041D0696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5710072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68926063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5710072</w:t>
                            </w:r>
                          </w:p>
                        </w:tc>
                      </w:tr>
                    </w:tbl>
                    <w:p w14:paraId="5EE74224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6DDC010D" w14:textId="77777777" w:rsidR="0011313B" w:rsidRDefault="0011313B">
      <w:pPr>
        <w:sectPr w:rsidR="0011313B" w:rsidSect="0011313B">
          <w:headerReference w:type="default" r:id="rId45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CB26D30" wp14:editId="1413C386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25624116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1277CC95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4E3CEF0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5286A514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大阪府茨木市五十鈴町５番３７号</w:t>
                                  </w:r>
                                </w:p>
                              </w:tc>
                            </w:tr>
                          </w:tbl>
                          <w:p w14:paraId="18F01B3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26D30" id="_x0000_s1221" type="#_x0000_t202" style="position:absolute;left:0;text-align:left;margin-left:186.25pt;margin-top:87.8pt;width:237.45pt;height:44.1pt;z-index:251899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AW3yEY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1277CC95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4E3CEF0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5286A514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大阪府茨木市五十鈴町５番３７号</w:t>
                            </w:r>
                          </w:p>
                        </w:tc>
                      </w:tr>
                    </w:tbl>
                    <w:p w14:paraId="18F01B37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540B389" wp14:editId="2E347007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69015847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09CD2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0B389" id="_x0000_s1222" type="#_x0000_t202" style="position:absolute;left:0;text-align:left;margin-left:1.25pt;margin-top:210.9pt;width:238pt;height:27.3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QY3QEAAJoDAAAOAAAAZHJzL2Uyb0RvYy54bWysU11v0zAUfUfiP1h+p0nb0UH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6vV5WbNmaSz9cXl+uJtaiGK+bVDHz4q6FksSo401IQuDvc+RDaimK/EZhbuTNelwXb2jw26&#10;GHcS+0h4oh7GamSmJmnvN7FzlFNBfSRBCFNgKOBUtIA/ORsoLCX3P/YCFWfdJ0umxGTNBc5FNRfC&#10;Snpa8sDZVN6EKYF7h6ZpCXmy3cI1GadN0vTM4kSYApCknsIaE/b7d7r1/EvtfgE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5vj0GN0BAACa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0D809CD2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CBA8D8B" wp14:editId="0BD4CE8A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47591163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F6F79FB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D3683E9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株式会社日吉設計</w:t>
                                  </w:r>
                                </w:p>
                              </w:tc>
                            </w:tr>
                          </w:tbl>
                          <w:p w14:paraId="62A7613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A8D8B" id="_x0000_s1223" type="#_x0000_t202" style="position:absolute;left:0;text-align:left;margin-left:0;margin-top:177.25pt;width:237.45pt;height:27.35pt;z-index:251900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F6F79FB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D3683E9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株式会社日吉設計</w:t>
                            </w:r>
                          </w:p>
                        </w:tc>
                      </w:tr>
                    </w:tbl>
                    <w:p w14:paraId="62A7613B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E042AB8" wp14:editId="00E7C398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10885410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5DBEA86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4E73B55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0C0C476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42AB8" id="_x0000_s1224" type="#_x0000_t202" style="position:absolute;left:0;text-align:left;margin-left:186.75pt;margin-top:136.05pt;width:237.95pt;height:35.4pt;z-index:251902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v/qqC9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5DBEA86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4E73B55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0C0C476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6473D50" wp14:editId="06080E84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812014179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504F8150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01635E98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5670842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5C309EF8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5670842</w:t>
                                  </w:r>
                                </w:p>
                              </w:tc>
                            </w:tr>
                          </w:tbl>
                          <w:p w14:paraId="1520AA9D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73D50" id="_x0000_s1225" type="#_x0000_t202" style="position:absolute;left:0;text-align:left;margin-left:98pt;margin-top:-4.25pt;width:150.65pt;height:36.9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504F8150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01635E98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5670842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5C309EF8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5670842</w:t>
                            </w:r>
                          </w:p>
                        </w:tc>
                      </w:tr>
                    </w:tbl>
                    <w:p w14:paraId="1520AA9D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2C214104" w14:textId="77777777" w:rsidR="0011313B" w:rsidRDefault="0011313B">
      <w:pPr>
        <w:sectPr w:rsidR="0011313B" w:rsidSect="0011313B">
          <w:headerReference w:type="default" r:id="rId46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E21A4D5" wp14:editId="6BBD7923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973673638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6AE0CD8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3910DCD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4ECB5DF8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大阪府堺市美原区黒山４１０番地の１</w:t>
                                  </w:r>
                                </w:p>
                              </w:tc>
                            </w:tr>
                          </w:tbl>
                          <w:p w14:paraId="4D39BD76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1A4D5" id="_x0000_s1226" type="#_x0000_t202" style="position:absolute;left:0;text-align:left;margin-left:186.25pt;margin-top:87.8pt;width:237.45pt;height:44.1pt;z-index:251906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Btr4kR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6AE0CD8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3910DCD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4ECB5DF8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大阪府堺市美原区黒山４１０番地の１</w:t>
                            </w:r>
                          </w:p>
                        </w:tc>
                      </w:tr>
                    </w:tbl>
                    <w:p w14:paraId="4D39BD76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EDD13FF" wp14:editId="62550735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55358794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135A2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D13FF" id="_x0000_s1227" type="#_x0000_t202" style="position:absolute;left:0;text-align:left;margin-left:1.25pt;margin-top:210.9pt;width:238pt;height:27.3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D7bQm6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441135A2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30279D5" wp14:editId="4108CAB4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209541759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45BEB90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935E9ED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株式会社日東電機工業</w:t>
                                  </w:r>
                                </w:p>
                              </w:tc>
                            </w:tr>
                          </w:tbl>
                          <w:p w14:paraId="2568AB36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279D5" id="_x0000_s1228" type="#_x0000_t202" style="position:absolute;left:0;text-align:left;margin-left:0;margin-top:177.25pt;width:237.45pt;height:27.35pt;z-index:251907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Sy3g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45BEB90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935E9ED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株式会社日東電機工業</w:t>
                            </w:r>
                          </w:p>
                        </w:tc>
                      </w:tr>
                    </w:tbl>
                    <w:p w14:paraId="2568AB36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9552BA4" wp14:editId="2377FAA9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25807683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69AC983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5130B06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B316261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52BA4" id="_x0000_s1229" type="#_x0000_t202" style="position:absolute;left:0;text-align:left;margin-left:186.75pt;margin-top:136.05pt;width:237.95pt;height:35.4pt;z-index:251909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dDxJ5N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69AC983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5130B06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B316261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CD7F531" wp14:editId="13E643CD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58584246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3F7F796D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5749BB29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5870002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429DEC4F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5870002</w:t>
                                  </w:r>
                                </w:p>
                              </w:tc>
                            </w:tr>
                          </w:tbl>
                          <w:p w14:paraId="18622590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7F531" id="_x0000_s1230" type="#_x0000_t202" style="position:absolute;left:0;text-align:left;margin-left:98pt;margin-top:-4.25pt;width:150.65pt;height:36.9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EeQ3AEAAJoDAAAOAAAAZHJzL2Uyb0RvYy54bWysU8tu2zAQvBfoPxC815LV2Gg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ydjyev262Gw4k3R2tb0utpvUQpTLa4c+vFMwsFhUHGmoCV0cH32IbES5XInNLDyYvk+D7e1vG3Qx&#10;7iT2kfBMPUz1xExT8SK/ip2jnBqaEwlCmANDAaeiA/zB2Uhhqbj/fhCoOOvfWzIlJmspcCnqpRBW&#10;0tOKB87m8i7MCTw4NG1HyLPtFm7JOG2SpmcWZ8IUgCT1HNaYsF+/063nX2r/Ew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B+3EeQ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3F7F796D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5749BB29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5870002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429DEC4F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5870002</w:t>
                            </w:r>
                          </w:p>
                        </w:tc>
                      </w:tr>
                    </w:tbl>
                    <w:p w14:paraId="18622590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12C80282" w14:textId="77777777" w:rsidR="0011313B" w:rsidRDefault="0011313B">
      <w:pPr>
        <w:sectPr w:rsidR="0011313B" w:rsidSect="0011313B">
          <w:headerReference w:type="default" r:id="rId47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3C3D1A3" wp14:editId="0A4E1C9B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231122787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2E89BCAC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57A0D2C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765824D3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大阪府守口市南寺方東通３丁目４番４号</w:t>
                                  </w:r>
                                </w:p>
                              </w:tc>
                            </w:tr>
                          </w:tbl>
                          <w:p w14:paraId="7517DC70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3D1A3" id="_x0000_s1231" type="#_x0000_t202" style="position:absolute;left:0;text-align:left;margin-left:186.25pt;margin-top:87.8pt;width:237.45pt;height:44.1pt;z-index:251912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BTkfnJ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2E89BCAC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57A0D2C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765824D3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大阪府守口市南寺方東通３丁目４番４号</w:t>
                            </w:r>
                          </w:p>
                        </w:tc>
                      </w:tr>
                    </w:tbl>
                    <w:p w14:paraId="7517DC70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1AC173C" wp14:editId="72044A16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96789719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3B060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C173C" id="_x0000_s1232" type="#_x0000_t202" style="position:absolute;left:0;text-align:left;margin-left:1.25pt;margin-top:210.9pt;width:238pt;height:27.3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zJ3QEAAJoDAAAOAAAAZHJzL2Uyb0RvYy54bWysU8tu2zAQvBfoPxC815Ll1Ck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Sdrc5EVxvd1wJulsc3W9uXqdWohyee3Qh3cKBhaLiiMNNaGL46MPkY0olyuxmYUH0/dpsL39bYMu&#10;xp3EPhKeqYepnphpKl7k29g5yqmhOZEghDkwFHAqOsAfnI0Ulor77weBirP+vSVTYrKWApeiXgph&#10;JT2teOBsLu/CnMCDQ9N2hDzbbuGWjNMmaXpmcSZMAUhSz2GNCfv1O916/qX2PwE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o7Ysyd0BAACa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0DB3B060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99B2069" wp14:editId="3F371DB5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94418733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B61EA1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42C1D04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株式会社TCエンジニアリング</w:t>
                                  </w:r>
                                </w:p>
                              </w:tc>
                            </w:tr>
                          </w:tbl>
                          <w:p w14:paraId="165E1A59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B2069" id="_x0000_s1233" type="#_x0000_t202" style="position:absolute;left:0;text-align:left;margin-left:0;margin-top:177.25pt;width:237.45pt;height:27.35pt;z-index:251913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B61EA1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42C1D04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株式会社TCエンジニアリング</w:t>
                            </w:r>
                          </w:p>
                        </w:tc>
                      </w:tr>
                    </w:tbl>
                    <w:p w14:paraId="165E1A59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07B801F" wp14:editId="5CEEF728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0671628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54090643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0929FCB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7942182C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B801F" id="_x0000_s1234" type="#_x0000_t202" style="position:absolute;left:0;text-align:left;margin-left:186.75pt;margin-top:136.05pt;width:237.95pt;height:35.4pt;z-index:251915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+rRy2t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54090643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0929FCB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7942182C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68CA7D3" wp14:editId="6D0F31E0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890970107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5028A96C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3E73E065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5700043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7E745688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5700043</w:t>
                                  </w:r>
                                </w:p>
                              </w:tc>
                            </w:tr>
                          </w:tbl>
                          <w:p w14:paraId="42F8848D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CA7D3" id="_x0000_s1235" type="#_x0000_t202" style="position:absolute;left:0;text-align:left;margin-left:98pt;margin-top:-4.25pt;width:150.65pt;height:36.9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5028A96C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3E73E065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5700043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7E745688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5700043</w:t>
                            </w:r>
                          </w:p>
                        </w:tc>
                      </w:tr>
                    </w:tbl>
                    <w:p w14:paraId="42F8848D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1E14F6B7" w14:textId="77777777" w:rsidR="0011313B" w:rsidRDefault="0011313B">
      <w:pPr>
        <w:sectPr w:rsidR="0011313B" w:rsidSect="0011313B">
          <w:headerReference w:type="default" r:id="rId48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AF9519D" wp14:editId="49BCDBF6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898174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19CC33E9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DD817FE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4B543B98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大阪府大阪市淀川区西中島６丁目</w:t>
                                  </w:r>
                                </w:p>
                                <w:p w14:paraId="361D36CD" w14:textId="75940A18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８番８号</w:t>
                                  </w:r>
                                </w:p>
                              </w:tc>
                            </w:tr>
                          </w:tbl>
                          <w:p w14:paraId="49F0388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9519D" id="_x0000_s1236" type="#_x0000_t202" style="position:absolute;left:0;text-align:left;margin-left:186.25pt;margin-top:87.8pt;width:237.45pt;height:44.1pt;z-index:251918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19CC33E9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DD817FE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4B543B98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大阪府大阪市淀川区西中島６丁目</w:t>
                            </w:r>
                          </w:p>
                          <w:p w14:paraId="361D36CD" w14:textId="75940A18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８番８号</w:t>
                            </w:r>
                          </w:p>
                        </w:tc>
                      </w:tr>
                    </w:tbl>
                    <w:p w14:paraId="49F03887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D4F43CE" wp14:editId="14E93511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83417666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7B6E6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F43CE" id="_x0000_s1237" type="#_x0000_t202" style="position:absolute;left:0;text-align:left;margin-left:1.25pt;margin-top:210.9pt;width:238pt;height:27.3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To3A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qXixTuKinBqaIwlCmANDAaeiA/zF2Uhhqbj/uReoOOs/WjIlJmspcCnqpRBW&#10;0tOKB87m8jbMCdw7NG1HyLPtFm7IOG2SpicWJ8IUgCT1FNaYsD+/062nX2r3Gw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A/JTTo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0D27B6E6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1A59123" wp14:editId="57BDBBE3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31937397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578C77A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C6BFA93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アクシス・ネット株式会社</w:t>
                                  </w:r>
                                </w:p>
                              </w:tc>
                            </w:tr>
                          </w:tbl>
                          <w:p w14:paraId="0589405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59123" id="_x0000_s1238" type="#_x0000_t202" style="position:absolute;left:0;text-align:left;margin-left:0;margin-top:177.25pt;width:237.45pt;height:27.35pt;z-index:251919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578C77A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C6BFA93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アクシス・ネット株式会社</w:t>
                            </w:r>
                          </w:p>
                        </w:tc>
                      </w:tr>
                    </w:tbl>
                    <w:p w14:paraId="0589405B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4DDDAF1" wp14:editId="6E252378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2162112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7FAC0C38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A6E2C73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065DB563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DDAF1" id="_x0000_s1239" type="#_x0000_t202" style="position:absolute;left:0;text-align:left;margin-left:186.75pt;margin-top:136.05pt;width:237.95pt;height:35.4pt;z-index:251921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sHR0tt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7FAC0C38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A6E2C73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065DB563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1CE9D38" wp14:editId="0E72331B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758315179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2DD21B6C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421634D4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5320011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68F583E7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5320011</w:t>
                                  </w:r>
                                </w:p>
                              </w:tc>
                            </w:tr>
                          </w:tbl>
                          <w:p w14:paraId="7072C44A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E9D38" id="_x0000_s1240" type="#_x0000_t202" style="position:absolute;left:0;text-align:left;margin-left:98pt;margin-top:-4.25pt;width:150.65pt;height:36.9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C6lHrC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2DD21B6C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421634D4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5320011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68F583E7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5320011</w:t>
                            </w:r>
                          </w:p>
                        </w:tc>
                      </w:tr>
                    </w:tbl>
                    <w:p w14:paraId="7072C44A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25499AE1" w14:textId="77777777" w:rsidR="0011313B" w:rsidRDefault="0011313B">
      <w:pPr>
        <w:sectPr w:rsidR="0011313B" w:rsidSect="0011313B">
          <w:headerReference w:type="default" r:id="rId49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E1F4A68" wp14:editId="21764915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82214203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7D97F571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461607CE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1D04C530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大阪府大阪市福島区福島３丁目</w:t>
                                  </w:r>
                                </w:p>
                                <w:p w14:paraId="56365642" w14:textId="797F203D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１０番１０－２０３号</w:t>
                                  </w:r>
                                </w:p>
                              </w:tc>
                            </w:tr>
                          </w:tbl>
                          <w:p w14:paraId="49AFFD97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F4A68" id="_x0000_s1241" type="#_x0000_t202" style="position:absolute;left:0;text-align:left;margin-left:186.25pt;margin-top:87.8pt;width:237.45pt;height:44.1pt;z-index:251924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CX2cSb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7D97F571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461607CE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1D04C530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大阪府大阪市福島区福島３丁目</w:t>
                            </w:r>
                          </w:p>
                          <w:p w14:paraId="56365642" w14:textId="797F203D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１０番１０－２０３号</w:t>
                            </w:r>
                          </w:p>
                        </w:tc>
                      </w:tr>
                    </w:tbl>
                    <w:p w14:paraId="49AFFD97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1DE612D" wp14:editId="5B42DE2D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79196218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FAD51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E612D" id="_x0000_s1242" type="#_x0000_t202" style="position:absolute;left:0;text-align:left;margin-left:1.25pt;margin-top:210.9pt;width:238pt;height:27.3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Gb3QEAAJoDAAAOAAAAZHJzL2Uyb0RvYy54bWysU8tu2zAQvBfoPxC815Ll1Ck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Sdrc5EVxvd1wJulsc3W9uXqdWohyee3Qh3cKBhaLiiMNNaGL46MPkY0olyuxmYUH0/dpsL39bYMu&#10;xp3EPhKeqYepnphpKl6st7FzlFNDcyJBCHNgKOBUdIA/OBspLBX33w8CFWf9e0umxGQtBS5FvRTC&#10;Snpa8cDZXN6FOYEHh6btCHm23cItGadN0vTM4kyYApCknsMaE/brd7r1/EvtfwI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Z/4Rm90BAACa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47CFAD51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F525497" wp14:editId="04840272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21933813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749679E5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7263AAA5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株式会社電化エンジニアリング</w:t>
                                  </w:r>
                                </w:p>
                              </w:tc>
                            </w:tr>
                          </w:tbl>
                          <w:p w14:paraId="4BCF2D11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25497" id="_x0000_s1243" type="#_x0000_t202" style="position:absolute;left:0;text-align:left;margin-left:0;margin-top:177.25pt;width:237.45pt;height:27.35pt;z-index:251925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749679E5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7263AAA5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株式会社電化エンジニアリング</w:t>
                            </w:r>
                          </w:p>
                        </w:tc>
                      </w:tr>
                    </w:tbl>
                    <w:p w14:paraId="4BCF2D11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75E7DDE" wp14:editId="5F0F9F2A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28911923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4FC08EE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7F17400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3EF5FA4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7DDE" id="_x0000_s1244" type="#_x0000_t202" style="position:absolute;left:0;text-align:left;margin-left:186.75pt;margin-top:136.05pt;width:237.95pt;height:35.4pt;z-index:251927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PvxPiN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4FC08EE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7F17400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3EF5FA4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559EF36" wp14:editId="163AEC79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73966449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53508733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51BC86CF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5530003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488C8ED6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5530003</w:t>
                                  </w:r>
                                </w:p>
                              </w:tc>
                            </w:tr>
                          </w:tbl>
                          <w:p w14:paraId="535F991A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9EF36" id="_x0000_s1245" type="#_x0000_t202" style="position:absolute;left:0;text-align:left;margin-left:98pt;margin-top:-4.25pt;width:150.65pt;height:36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53508733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51BC86CF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5530003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488C8ED6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5530003</w:t>
                            </w:r>
                          </w:p>
                        </w:tc>
                      </w:tr>
                    </w:tbl>
                    <w:p w14:paraId="535F991A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13C77FC2" w14:textId="77777777" w:rsidR="0011313B" w:rsidRDefault="0011313B">
      <w:pPr>
        <w:sectPr w:rsidR="0011313B" w:rsidSect="0011313B">
          <w:headerReference w:type="default" r:id="rId50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8E8930" wp14:editId="1031EF3A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94984956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3C48F1EE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D26AAB8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6F702504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大阪府門真市島頭３丁目１８番１７号</w:t>
                                  </w:r>
                                </w:p>
                              </w:tc>
                            </w:tr>
                          </w:tbl>
                          <w:p w14:paraId="55760B74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E8930" id="_x0000_s1246" type="#_x0000_t202" style="position:absolute;left:0;text-align:left;margin-left:186.25pt;margin-top:87.8pt;width:237.45pt;height:44.1pt;z-index:251930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DlPvO1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3C48F1EE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D26AAB8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6F702504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大阪府門真市島頭３丁目１８番１７号</w:t>
                            </w:r>
                          </w:p>
                        </w:tc>
                      </w:tr>
                    </w:tbl>
                    <w:p w14:paraId="55760B74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6B3300D" wp14:editId="03475478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79211756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CB7DB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3300D" id="_x0000_s1247" type="#_x0000_t202" style="position:absolute;left:0;text-align:left;margin-left:1.25pt;margin-top:210.9pt;width:238pt;height:27.3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HMe3A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qXhRJHFRTg3NkQQhzIGhgFPRAf7ibKSwVNz/3AtUnPUfLZkSk7UUuBT1Uggr&#10;6WnFA2dzeRvmBO4dmrYj5Nl2CzdknDZJ0xOLE2EKQJJ6CmtM2J/f6dbTL7X7DQ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Bz/HMe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6A4CB7DB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28028BA" wp14:editId="69A75D0F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301090993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708C229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9CCCAC7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株式会社MYTECH</w:t>
                                  </w:r>
                                </w:p>
                              </w:tc>
                            </w:tr>
                          </w:tbl>
                          <w:p w14:paraId="4B17BCB8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028BA" id="_x0000_s1248" type="#_x0000_t202" style="position:absolute;left:0;text-align:left;margin-left:0;margin-top:177.25pt;width:237.45pt;height:27.35pt;z-index:251931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708C229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9CCCAC7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株式会社MYTECH</w:t>
                            </w:r>
                          </w:p>
                        </w:tc>
                      </w:tr>
                    </w:tbl>
                    <w:p w14:paraId="4B17BCB8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4A9F219" wp14:editId="16B98745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63246172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61679C15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365E797E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5EDBAC24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9F219" id="_x0000_s1249" type="#_x0000_t202" style="position:absolute;left:0;text-align:left;margin-left:186.75pt;margin-top:136.05pt;width:237.95pt;height:35.4pt;z-index:251933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/K0zQN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61679C15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365E797E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5EDBAC24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68721E7" wp14:editId="692C91D4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874636918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1A5025FD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24E77F1C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5710016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600426C4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5710016</w:t>
                                  </w:r>
                                </w:p>
                              </w:tc>
                            </w:tr>
                          </w:tbl>
                          <w:p w14:paraId="0FCE2D42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721E7" id="_x0000_s1250" type="#_x0000_t202" style="position:absolute;left:0;text-align:left;margin-left:98pt;margin-top:-4.25pt;width:150.65pt;height:36.9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D2TT00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1A5025FD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24E77F1C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5710016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600426C4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5710016</w:t>
                            </w:r>
                          </w:p>
                        </w:tc>
                      </w:tr>
                    </w:tbl>
                    <w:p w14:paraId="0FCE2D42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677CFD08" w14:textId="77777777" w:rsidR="0011313B" w:rsidRDefault="0011313B">
      <w:pPr>
        <w:sectPr w:rsidR="0011313B" w:rsidSect="0011313B">
          <w:headerReference w:type="default" r:id="rId51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DE355F8" wp14:editId="4565F0C5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673338849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60155E6B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036C5A90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5F167996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大阪府堺市西区浜寺石津町東２丁</w:t>
                                  </w:r>
                                  <w:r>
                                    <w:rPr>
                                      <w:rFonts w:hint="eastAsia"/>
                                      <w:noProof/>
                                      <w:sz w:val="24"/>
                                    </w:rPr>
                                    <w:t>目</w:t>
                                  </w:r>
                                </w:p>
                                <w:p w14:paraId="6EDAEF25" w14:textId="613F93D0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４番２８号</w:t>
                                  </w:r>
                                </w:p>
                              </w:tc>
                            </w:tr>
                          </w:tbl>
                          <w:p w14:paraId="2ED41201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355F8" id="_x0000_s1251" type="#_x0000_t202" style="position:absolute;left:0;text-align:left;margin-left:186.25pt;margin-top:87.8pt;width:237.45pt;height:44.1pt;z-index:251936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DbAINt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60155E6B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036C5A90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5F167996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大阪府堺市西区浜寺石津町東２丁</w:t>
                            </w:r>
                            <w:r>
                              <w:rPr>
                                <w:rFonts w:hint="eastAsia"/>
                                <w:noProof/>
                                <w:sz w:val="24"/>
                              </w:rPr>
                              <w:t>目</w:t>
                            </w:r>
                          </w:p>
                          <w:p w14:paraId="6EDAEF25" w14:textId="613F93D0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４番２８号</w:t>
                            </w:r>
                          </w:p>
                        </w:tc>
                      </w:tr>
                    </w:tbl>
                    <w:p w14:paraId="2ED41201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2D2A222" wp14:editId="15A2FA20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63520351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30C38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2A222" id="_x0000_s1252" type="#_x0000_t202" style="position:absolute;left:0;text-align:left;margin-left:1.25pt;margin-top:210.9pt;width:238pt;height:27.3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1Zt3QEAAJoDAAAOAAAAZHJzL2Uyb0RvYy54bWysU8tu2zAQvBfoPxC815Ll1Ck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Sdrc5EVxvd1wJulsc3W9uXqdWohyee3Qh3cKBhaLiiMNNaGL46MPkY0olyuxmYUH0/dpsL39bYMu&#10;xp3EPhKeqYepnphpKl4U29g5yqmhOZEghDkwFHAqOsAfnI0Ulor77weBirP+vSVTYrKWApeiXgph&#10;JT2teOBsLu/CnMCDQ9N2hDzbbuGWjNMmaXpmcSZMAUhSz2GNCfv1O916/qX2PwE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KydWbd0BAACa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1CA30C38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8625633" wp14:editId="5F919B52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305359614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14A15E6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298F70A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株式会社アコーズ</w:t>
                                  </w:r>
                                </w:p>
                              </w:tc>
                            </w:tr>
                          </w:tbl>
                          <w:p w14:paraId="3236D52C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25633" id="_x0000_s1253" type="#_x0000_t202" style="position:absolute;left:0;text-align:left;margin-left:0;margin-top:177.25pt;width:237.45pt;height:27.35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14A15E6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298F70A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株式会社アコーズ</w:t>
                            </w:r>
                          </w:p>
                        </w:tc>
                      </w:tr>
                    </w:tbl>
                    <w:p w14:paraId="3236D52C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0008CDA" wp14:editId="60286EE5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819534156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3D9BB092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7031DD1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18D19C1F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08CDA" id="_x0000_s1254" type="#_x0000_t202" style="position:absolute;left:0;text-align:left;margin-left:186.75pt;margin-top:136.05pt;width:237.95pt;height:35.4pt;z-index:251939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ciUIft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3D9BB092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7031DD1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18D19C1F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A333005" wp14:editId="68C5E7B6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2134082550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0A1B9BB3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244B5813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5928335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797EA20C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5928335</w:t>
                                  </w:r>
                                </w:p>
                              </w:tc>
                            </w:tr>
                          </w:tbl>
                          <w:p w14:paraId="6030E6E3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33005" id="_x0000_s1255" type="#_x0000_t202" style="position:absolute;left:0;text-align:left;margin-left:98pt;margin-top:-4.25pt;width:150.65pt;height:36.9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0A1B9BB3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244B5813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5928335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797EA20C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5928335</w:t>
                            </w:r>
                          </w:p>
                        </w:tc>
                      </w:tr>
                    </w:tbl>
                    <w:p w14:paraId="6030E6E3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410407A7" w14:textId="77777777" w:rsidR="0011313B" w:rsidRDefault="0011313B">
      <w:pPr>
        <w:sectPr w:rsidR="0011313B" w:rsidSect="0011313B">
          <w:headerReference w:type="default" r:id="rId52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B571E4B" wp14:editId="2831C950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057521446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587CB19F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29DB62CB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6069DE29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大阪府堺市堺区大仙西町６丁１６４番地</w:t>
                                  </w:r>
                                </w:p>
                              </w:tc>
                            </w:tr>
                          </w:tbl>
                          <w:p w14:paraId="42B6FBBA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71E4B" id="_x0000_s1256" type="#_x0000_t202" style="position:absolute;left:0;text-align:left;margin-left:186.25pt;margin-top:87.8pt;width:237.45pt;height:44.1pt;z-index:251942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Ahds7n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587CB19F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29DB62CB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6069DE29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大阪府堺市堺区大仙西町６丁１６４番地</w:t>
                            </w:r>
                          </w:p>
                        </w:tc>
                      </w:tr>
                    </w:tbl>
                    <w:p w14:paraId="42B6FBBA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904C008" wp14:editId="6647AEB2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730584872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93626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4C008" id="_x0000_s1257" type="#_x0000_t202" style="position:absolute;left:0;text-align:left;margin-left:1.25pt;margin-top:210.9pt;width:238pt;height:27.3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C3tE5M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3F893626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705E0EB" wp14:editId="679273AE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46822005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2F2CC563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2A37866D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泉谷機械工業株式会社</w:t>
                                  </w:r>
                                </w:p>
                              </w:tc>
                            </w:tr>
                          </w:tbl>
                          <w:p w14:paraId="639D2CDF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5E0EB" id="_x0000_s1258" type="#_x0000_t202" style="position:absolute;left:0;text-align:left;margin-left:0;margin-top:177.25pt;width:237.45pt;height:27.35pt;z-index:25194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2F2CC563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2A37866D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泉谷機械工業株式会社</w:t>
                            </w:r>
                          </w:p>
                        </w:tc>
                      </w:tr>
                    </w:tbl>
                    <w:p w14:paraId="639D2CDF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86CD205" wp14:editId="01C1F4AB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798119660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75F19B0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6FAC7DB2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66950E0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CD205" id="_x0000_s1259" type="#_x0000_t202" style="position:absolute;left:0;text-align:left;margin-left:186.75pt;margin-top:136.05pt;width:237.95pt;height:35.4pt;z-index:251945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75F19B0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6FAC7DB2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66950E0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8D3F880" wp14:editId="46F0F8B4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940367388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78F73E7E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76D8E70E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5900821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7A250329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5900821</w:t>
                                  </w:r>
                                </w:p>
                              </w:tc>
                            </w:tr>
                          </w:tbl>
                          <w:p w14:paraId="402558B1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3F880" id="_x0000_s1260" type="#_x0000_t202" style="position:absolute;left:0;text-align:left;margin-left:98pt;margin-top:-4.25pt;width:150.65pt;height:36.9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78F73E7E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76D8E70E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5900821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7A250329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5900821</w:t>
                            </w:r>
                          </w:p>
                        </w:tc>
                      </w:tr>
                    </w:tbl>
                    <w:p w14:paraId="402558B1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52A67326" w14:textId="77777777" w:rsidR="0011313B" w:rsidRDefault="0011313B">
      <w:pPr>
        <w:sectPr w:rsidR="0011313B" w:rsidSect="0011313B">
          <w:headerReference w:type="default" r:id="rId53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581F6B0" wp14:editId="05E1784F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71637775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331A3878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66634056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08A8142A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大阪府堺市中区深阪４丁１９番１４号</w:t>
                                  </w:r>
                                </w:p>
                              </w:tc>
                            </w:tr>
                          </w:tbl>
                          <w:p w14:paraId="0FF529B1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1F6B0" id="_x0000_s1261" type="#_x0000_t202" style="position:absolute;left:0;text-align:left;margin-left:186.25pt;margin-top:87.8pt;width:237.45pt;height:44.1pt;z-index:251949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331A3878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66634056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08A8142A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大阪府堺市中区深阪４丁１９番１４号</w:t>
                            </w:r>
                          </w:p>
                        </w:tc>
                      </w:tr>
                    </w:tbl>
                    <w:p w14:paraId="0FF529B1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5D13548" wp14:editId="35F5E90B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278427881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07D7E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13548" id="_x0000_s1262" type="#_x0000_t202" style="position:absolute;left:0;text-align:left;margin-left:1.25pt;margin-top:210.9pt;width:238pt;height:27.3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729rP90BAACa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66F07D7E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5FA1553" wp14:editId="5610F22F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88344438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D2D7772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4EBBFEDE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株式会社竹原理研</w:t>
                                  </w:r>
                                </w:p>
                              </w:tc>
                            </w:tr>
                          </w:tbl>
                          <w:p w14:paraId="744C205C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A1553" id="_x0000_s1263" type="#_x0000_t202" style="position:absolute;left:0;text-align:left;margin-left:0;margin-top:177.25pt;width:237.45pt;height:27.35pt;z-index:251950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D2D7772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4EBBFEDE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株式会社竹原理研</w:t>
                            </w:r>
                          </w:p>
                        </w:tc>
                      </w:tr>
                    </w:tbl>
                    <w:p w14:paraId="744C205C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327D787" wp14:editId="0A8449D0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30428701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48EC3BD8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0041D7E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29C0BBD7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7D787" id="_x0000_s1264" type="#_x0000_t202" style="position:absolute;left:0;text-align:left;margin-left:186.75pt;margin-top:136.05pt;width:237.95pt;height:35.4pt;z-index:251952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48EC3BD8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0041D7E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29C0BBD7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0105608" wp14:editId="5DC11D7D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1223488843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4B74324C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3FEB92F1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5998253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4B710FB3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5998253</w:t>
                                  </w:r>
                                </w:p>
                              </w:tc>
                            </w:tr>
                          </w:tbl>
                          <w:p w14:paraId="43BA7982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05608" id="_x0000_s1265" type="#_x0000_t202" style="position:absolute;left:0;text-align:left;margin-left:98pt;margin-top:-4.25pt;width:150.65pt;height:36.9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4B74324C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3FEB92F1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5998253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4B710FB3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5998253</w:t>
                            </w:r>
                          </w:p>
                        </w:tc>
                      </w:tr>
                    </w:tbl>
                    <w:p w14:paraId="43BA7982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569C5EB5" w14:textId="77777777" w:rsidR="0011313B" w:rsidRDefault="0011313B">
      <w:pPr>
        <w:sectPr w:rsidR="0011313B" w:rsidSect="0011313B">
          <w:headerReference w:type="default" r:id="rId54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495212C" wp14:editId="782669E0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1702174201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186CC884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5FA65CD1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40B98180" w14:textId="77777777" w:rsidR="0011313B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大阪府東大阪市新池島町２丁目</w:t>
                                  </w:r>
                                </w:p>
                                <w:p w14:paraId="0C4399B7" w14:textId="7C436653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２０番３７号</w:t>
                                  </w:r>
                                </w:p>
                              </w:tc>
                            </w:tr>
                          </w:tbl>
                          <w:p w14:paraId="20552AED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5212C" id="_x0000_s1266" type="#_x0000_t202" style="position:absolute;left:0;text-align:left;margin-left:186.25pt;margin-top:87.8pt;width:237.45pt;height:44.1pt;z-index:251955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186CC884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5FA65CD1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40B98180" w14:textId="77777777" w:rsidR="0011313B" w:rsidRDefault="0011313B" w:rsidP="00303DED">
                            <w:pPr>
                              <w:pStyle w:val="R2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大阪府東大阪市新池島町２丁目</w:t>
                            </w:r>
                          </w:p>
                          <w:p w14:paraId="0C4399B7" w14:textId="7C436653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２０番３７号</w:t>
                            </w:r>
                          </w:p>
                        </w:tc>
                      </w:tr>
                    </w:tbl>
                    <w:p w14:paraId="20552AED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4B8AEDB" wp14:editId="6C190AC1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85518032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8F14F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8AEDB" id="_x0000_s1267" type="#_x0000_t202" style="position:absolute;left:0;text-align:left;margin-left:1.25pt;margin-top:210.9pt;width:238pt;height:27.35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" filled="f" stroked="f">
                <v:textbox inset="0,0,0,0">
                  <w:txbxContent>
                    <w:p w14:paraId="3C68F14F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7BE906B" wp14:editId="04B7078E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09156614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0B2F1661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52AE7E46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有限会社芳村電機製作所</w:t>
                                  </w:r>
                                </w:p>
                              </w:tc>
                            </w:tr>
                          </w:tbl>
                          <w:p w14:paraId="287A3DA3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E906B" id="_x0000_s1268" type="#_x0000_t202" style="position:absolute;left:0;text-align:left;margin-left:0;margin-top:177.25pt;width:237.45pt;height:27.35pt;z-index:251956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CbLAId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0B2F1661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52AE7E46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有限会社芳村電機製作所</w:t>
                            </w:r>
                          </w:p>
                        </w:tc>
                      </w:tr>
                    </w:tbl>
                    <w:p w14:paraId="287A3DA3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CA98C47" wp14:editId="0F777AC1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487394795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7E49116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968E34C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369EAE7E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98C47" id="_x0000_s1269" type="#_x0000_t202" style="position:absolute;left:0;text-align:left;margin-left:186.75pt;margin-top:136.05pt;width:237.95pt;height:35.4pt;z-index:251958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7E49116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968E34C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369EAE7E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5ACF46F" wp14:editId="072A3A9E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864161424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4D3A2720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04B3BA25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5798065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7DF8CF6B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5798065</w:t>
                                  </w:r>
                                </w:p>
                              </w:tc>
                            </w:tr>
                          </w:tbl>
                          <w:p w14:paraId="4AFBDCC0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CF46F" id="_x0000_s1270" type="#_x0000_t202" style="position:absolute;left:0;text-align:left;margin-left:98pt;margin-top:-4.25pt;width:150.65pt;height:36.9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4D3A2720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04B3BA25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5798065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7DF8CF6B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5798065</w:t>
                            </w:r>
                          </w:p>
                        </w:tc>
                      </w:tr>
                    </w:tbl>
                    <w:p w14:paraId="4AFBDCC0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47EA20CB" w14:textId="77777777" w:rsidR="0011313B" w:rsidRDefault="0011313B">
      <w:pPr>
        <w:sectPr w:rsidR="0011313B" w:rsidSect="0011313B">
          <w:headerReference w:type="default" r:id="rId55"/>
          <w:pgSz w:w="5669" w:h="8391"/>
          <w:pgMar w:top="624" w:right="454" w:bottom="113" w:left="454" w:header="0" w:footer="0" w:gutter="0"/>
          <w:pgNumType w:start="1"/>
          <w:cols w:space="425"/>
          <w:docGrid w:linePitch="360"/>
        </w:sect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A176F46" wp14:editId="7014D340">
                <wp:simplePos x="0" y="0"/>
                <wp:positionH relativeFrom="margin">
                  <wp:align>right</wp:align>
                </wp:positionH>
                <wp:positionV relativeFrom="paragraph">
                  <wp:posOffset>1115182</wp:posOffset>
                </wp:positionV>
                <wp:extent cx="3015615" cy="560070"/>
                <wp:effectExtent l="0" t="0" r="13335" b="11430"/>
                <wp:wrapNone/>
                <wp:docPr id="565933532" name="テキスト ボック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20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</w:tblGrid>
                            <w:tr w:rsidR="0011313B" w14:paraId="5A33595D" w14:textId="77777777" w:rsidTr="00CA530A">
                              <w:trPr>
                                <w:cantSplit/>
                                <w:trHeight w:val="851"/>
                              </w:trPr>
                              <w:tc>
                                <w:tcPr>
                                  <w:tcW w:w="4820" w:type="dxa"/>
                                </w:tcPr>
                                <w:p w14:paraId="1F57EB61" w14:textId="77777777" w:rsidR="0011313B" w:rsidRDefault="0011313B" w:rsidP="00303DED">
                                  <w:pPr>
                                    <w:pStyle w:val="R1"/>
                                  </w:pPr>
                                </w:p>
                                <w:p w14:paraId="0AEDA72E" w14:textId="77777777" w:rsidR="0011313B" w:rsidRPr="00CA530A" w:rsidRDefault="0011313B" w:rsidP="00303DED">
                                  <w:pPr>
                                    <w:pStyle w:val="R2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E0483">
                                    <w:rPr>
                                      <w:noProof/>
                                      <w:sz w:val="24"/>
                                    </w:rPr>
                                    <w:t>大阪府堺市美原区丹上２３０番地１</w:t>
                                  </w:r>
                                </w:p>
                              </w:tc>
                            </w:tr>
                          </w:tbl>
                          <w:p w14:paraId="7EF833D3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76F46" id="_x0000_s1271" type="#_x0000_t202" style="position:absolute;left:0;text-align:left;margin-left:186.25pt;margin-top:87.8pt;width:237.45pt;height:44.1pt;z-index:251961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20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</w:tblGrid>
                      <w:tr w:rsidR="0011313B" w14:paraId="5A33595D" w14:textId="77777777" w:rsidTr="00CA530A">
                        <w:trPr>
                          <w:cantSplit/>
                          <w:trHeight w:val="851"/>
                        </w:trPr>
                        <w:tc>
                          <w:tcPr>
                            <w:tcW w:w="4820" w:type="dxa"/>
                          </w:tcPr>
                          <w:p w14:paraId="1F57EB61" w14:textId="77777777" w:rsidR="0011313B" w:rsidRDefault="0011313B" w:rsidP="00303DED">
                            <w:pPr>
                              <w:pStyle w:val="R1"/>
                            </w:pPr>
                          </w:p>
                          <w:p w14:paraId="0AEDA72E" w14:textId="77777777" w:rsidR="0011313B" w:rsidRPr="00CA530A" w:rsidRDefault="0011313B" w:rsidP="00303DED">
                            <w:pPr>
                              <w:pStyle w:val="R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E0483">
                              <w:rPr>
                                <w:noProof/>
                                <w:sz w:val="24"/>
                              </w:rPr>
                              <w:t>大阪府堺市美原区丹上２３０番地１</w:t>
                            </w:r>
                          </w:p>
                        </w:tc>
                      </w:tr>
                    </w:tbl>
                    <w:p w14:paraId="7EF833D3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9F94425" wp14:editId="1AB83010">
                <wp:simplePos x="0" y="0"/>
                <wp:positionH relativeFrom="margin">
                  <wp:posOffset>16121</wp:posOffset>
                </wp:positionH>
                <wp:positionV relativeFrom="paragraph">
                  <wp:posOffset>2678389</wp:posOffset>
                </wp:positionV>
                <wp:extent cx="3022763" cy="347345"/>
                <wp:effectExtent l="0" t="0" r="6350" b="14605"/>
                <wp:wrapNone/>
                <wp:docPr id="1204675137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763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7C7A2" w14:textId="77777777" w:rsidR="0011313B" w:rsidRDefault="0011313B" w:rsidP="00303DE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技術部 ご担当者様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4425" id="_x0000_s1272" type="#_x0000_t202" style="position:absolute;left:0;text-align:left;margin-left:1.25pt;margin-top:210.9pt;width:238pt;height:27.3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" filled="f" stroked="f">
                <v:textbox inset="0,0,0,0">
                  <w:txbxContent>
                    <w:p w14:paraId="1677C7A2" w14:textId="77777777" w:rsidR="0011313B" w:rsidRDefault="0011313B" w:rsidP="00303DED">
                      <w:pPr>
                        <w:jc w:val="center"/>
                      </w:pPr>
                      <w:r>
                        <w:rPr>
                          <w:noProof/>
                        </w:rPr>
                        <w:t>技術部 ご担当者様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7188984" wp14:editId="73604D2A">
                <wp:simplePos x="0" y="0"/>
                <wp:positionH relativeFrom="margin">
                  <wp:align>left</wp:align>
                </wp:positionH>
                <wp:positionV relativeFrom="paragraph">
                  <wp:posOffset>2250891</wp:posOffset>
                </wp:positionV>
                <wp:extent cx="3015696" cy="347345"/>
                <wp:effectExtent l="0" t="0" r="13335" b="14605"/>
                <wp:wrapNone/>
                <wp:docPr id="1035626379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5696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CA615DC" w14:textId="77777777" w:rsidTr="00F14008">
                              <w:trPr>
                                <w:cantSplit/>
                                <w:trHeight w:val="567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034C2EA5" w14:textId="77777777" w:rsidR="0011313B" w:rsidRPr="00CA530A" w:rsidRDefault="0011313B" w:rsidP="00303DED">
                                  <w:pPr>
                                    <w:pStyle w:val="R"/>
                                    <w:ind w:left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8E0483">
                                    <w:rPr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</w:rPr>
                                    <w:t>三晃電機工業株式会社</w:t>
                                  </w:r>
                                </w:p>
                              </w:tc>
                            </w:tr>
                          </w:tbl>
                          <w:p w14:paraId="2AA148F4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88984" id="_x0000_s1273" type="#_x0000_t202" style="position:absolute;left:0;text-align:left;margin-left:0;margin-top:177.25pt;width:237.45pt;height:27.35pt;z-index:251962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CA615DC" w14:textId="77777777" w:rsidTr="00F14008">
                        <w:trPr>
                          <w:cantSplit/>
                          <w:trHeight w:val="567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034C2EA5" w14:textId="77777777" w:rsidR="0011313B" w:rsidRPr="00CA530A" w:rsidRDefault="0011313B" w:rsidP="00303DED">
                            <w:pPr>
                              <w:pStyle w:val="R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0483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三晃電機工業株式会社</w:t>
                            </w:r>
                          </w:p>
                        </w:tc>
                      </w:tr>
                    </w:tbl>
                    <w:p w14:paraId="2AA148F4" w14:textId="77777777" w:rsidR="0011313B" w:rsidRDefault="0011313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07D37A6" wp14:editId="6ECCAAA7">
                <wp:simplePos x="0" y="0"/>
                <wp:positionH relativeFrom="margin">
                  <wp:align>right</wp:align>
                </wp:positionH>
                <wp:positionV relativeFrom="paragraph">
                  <wp:posOffset>1727528</wp:posOffset>
                </wp:positionV>
                <wp:extent cx="3021965" cy="449826"/>
                <wp:effectExtent l="0" t="0" r="6985" b="7620"/>
                <wp:wrapNone/>
                <wp:docPr id="1368113488" name="テキスト ボック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449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834" w:type="dxa"/>
                              <w:tblInd w:w="-14" w:type="dxa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34"/>
                            </w:tblGrid>
                            <w:tr w:rsidR="0011313B" w14:paraId="15CFFCB4" w14:textId="77777777" w:rsidTr="00CA530A">
                              <w:trPr>
                                <w:cantSplit/>
                                <w:trHeight w:val="709"/>
                              </w:trPr>
                              <w:tc>
                                <w:tcPr>
                                  <w:tcW w:w="4834" w:type="dxa"/>
                                  <w:vAlign w:val="bottom"/>
                                </w:tcPr>
                                <w:p w14:paraId="14C6484A" w14:textId="77777777" w:rsidR="0011313B" w:rsidRDefault="0011313B" w:rsidP="00303DED">
                                  <w:pPr>
                                    <w:pStyle w:val="R"/>
                                    <w:ind w:left="0"/>
                                    <w:jc w:val="right"/>
                                  </w:pPr>
                                </w:p>
                              </w:tc>
                            </w:tr>
                          </w:tbl>
                          <w:p w14:paraId="671E333F" w14:textId="77777777" w:rsidR="0011313B" w:rsidRDefault="0011313B" w:rsidP="00303DE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D37A6" id="_x0000_s1274" type="#_x0000_t202" style="position:absolute;left:0;text-align:left;margin-left:186.75pt;margin-top:136.05pt;width:237.95pt;height:35.4pt;z-index:251964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4834" w:type="dxa"/>
                        <w:tblInd w:w="-14" w:type="dxa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34"/>
                      </w:tblGrid>
                      <w:tr w:rsidR="0011313B" w14:paraId="15CFFCB4" w14:textId="77777777" w:rsidTr="00CA530A">
                        <w:trPr>
                          <w:cantSplit/>
                          <w:trHeight w:val="709"/>
                        </w:trPr>
                        <w:tc>
                          <w:tcPr>
                            <w:tcW w:w="4834" w:type="dxa"/>
                            <w:vAlign w:val="bottom"/>
                          </w:tcPr>
                          <w:p w14:paraId="14C6484A" w14:textId="77777777" w:rsidR="0011313B" w:rsidRDefault="0011313B" w:rsidP="00303DED">
                            <w:pPr>
                              <w:pStyle w:val="R"/>
                              <w:ind w:left="0"/>
                              <w:jc w:val="right"/>
                            </w:pPr>
                          </w:p>
                        </w:tc>
                      </w:tr>
                    </w:tbl>
                    <w:p w14:paraId="671E333F" w14:textId="77777777" w:rsidR="0011313B" w:rsidRDefault="0011313B" w:rsidP="00303DE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CBBB038" wp14:editId="07642F63">
                <wp:simplePos x="0" y="0"/>
                <wp:positionH relativeFrom="column">
                  <wp:posOffset>1244600</wp:posOffset>
                </wp:positionH>
                <wp:positionV relativeFrom="paragraph">
                  <wp:posOffset>-53975</wp:posOffset>
                </wp:positionV>
                <wp:extent cx="1913255" cy="469265"/>
                <wp:effectExtent l="0" t="0" r="10795" b="6985"/>
                <wp:wrapNone/>
                <wp:docPr id="98260556" name="テキスト ボック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255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793" w:type="dxa"/>
                              <w:tblInd w:w="29" w:type="dxa"/>
                              <w:tblLayout w:type="fixed"/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227"/>
                              <w:gridCol w:w="1566"/>
                            </w:tblGrid>
                            <w:tr w:rsidR="0011313B" w14:paraId="6282F543" w14:textId="77777777" w:rsidTr="00303DED">
                              <w:trPr>
                                <w:trHeight w:val="715"/>
                              </w:trPr>
                              <w:tc>
                                <w:tcPr>
                                  <w:tcW w:w="1227" w:type="dxa"/>
                                </w:tcPr>
                                <w:p w14:paraId="118C1362" w14:textId="77777777" w:rsidR="0011313B" w:rsidRPr="00303DED" w:rsidRDefault="0011313B" w:rsidP="00303DED">
                                  <w:pPr>
                                    <w:pStyle w:val="RA"/>
                                    <w:ind w:left="-10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5870011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</w:tcPr>
                                <w:p w14:paraId="45D048BB" w14:textId="77777777" w:rsidR="0011313B" w:rsidRPr="00303DED" w:rsidRDefault="0011313B" w:rsidP="00303DED">
                                  <w:pPr>
                                    <w:pStyle w:val="RB"/>
                                    <w:ind w:right="-168"/>
                                    <w:rPr>
                                      <w:rFonts w:ascii="OCRB"/>
                                    </w:rPr>
                                  </w:pPr>
                                  <w:r>
                                    <w:rPr>
                                      <w:rFonts w:ascii="OCRB"/>
                                      <w:noProof/>
                                    </w:rPr>
                                    <w:t>5870011</w:t>
                                  </w:r>
                                </w:p>
                              </w:tc>
                            </w:tr>
                          </w:tbl>
                          <w:p w14:paraId="5508088B" w14:textId="77777777" w:rsidR="0011313B" w:rsidRDefault="001131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BB038" id="_x0000_s1275" type="#_x0000_t202" style="position:absolute;left:0;text-align:left;margin-left:98pt;margin-top:-4.25pt;width:150.65pt;height:36.9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2793" w:type="dxa"/>
                        <w:tblInd w:w="29" w:type="dxa"/>
                        <w:tblLayout w:type="fixed"/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227"/>
                        <w:gridCol w:w="1566"/>
                      </w:tblGrid>
                      <w:tr w:rsidR="0011313B" w14:paraId="6282F543" w14:textId="77777777" w:rsidTr="00303DED">
                        <w:trPr>
                          <w:trHeight w:val="715"/>
                        </w:trPr>
                        <w:tc>
                          <w:tcPr>
                            <w:tcW w:w="1227" w:type="dxa"/>
                          </w:tcPr>
                          <w:p w14:paraId="118C1362" w14:textId="77777777" w:rsidR="0011313B" w:rsidRPr="00303DED" w:rsidRDefault="0011313B" w:rsidP="00303DED">
                            <w:pPr>
                              <w:pStyle w:val="RA"/>
                              <w:ind w:left="-10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5870011</w:t>
                            </w:r>
                          </w:p>
                        </w:tc>
                        <w:tc>
                          <w:tcPr>
                            <w:tcW w:w="1566" w:type="dxa"/>
                          </w:tcPr>
                          <w:p w14:paraId="45D048BB" w14:textId="77777777" w:rsidR="0011313B" w:rsidRPr="00303DED" w:rsidRDefault="0011313B" w:rsidP="00303DED">
                            <w:pPr>
                              <w:pStyle w:val="RB"/>
                              <w:ind w:right="-168"/>
                              <w:rPr>
                                <w:rFonts w:ascii="OCRB"/>
                              </w:rPr>
                            </w:pPr>
                            <w:r>
                              <w:rPr>
                                <w:rFonts w:ascii="OCRB"/>
                                <w:noProof/>
                              </w:rPr>
                              <w:t>5870011</w:t>
                            </w:r>
                          </w:p>
                        </w:tc>
                      </w:tr>
                    </w:tbl>
                    <w:p w14:paraId="5508088B" w14:textId="77777777" w:rsidR="0011313B" w:rsidRDefault="0011313B"/>
                  </w:txbxContent>
                </v:textbox>
              </v:shape>
            </w:pict>
          </mc:Fallback>
        </mc:AlternateContent>
      </w:r>
    </w:p>
    <w:p w14:paraId="7BF8D9D1" w14:textId="77777777" w:rsidR="0011313B" w:rsidRDefault="0011313B"/>
    <w:sectPr w:rsidR="0011313B" w:rsidSect="0011313B">
      <w:headerReference w:type="default" r:id="rId56"/>
      <w:type w:val="continuous"/>
      <w:pgSz w:w="5669" w:h="8391"/>
      <w:pgMar w:top="624" w:right="454" w:bottom="113" w:left="454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8BD4E" w14:textId="77777777" w:rsidR="0011313B" w:rsidRDefault="0011313B" w:rsidP="00303DED">
      <w:r>
        <w:separator/>
      </w:r>
    </w:p>
  </w:endnote>
  <w:endnote w:type="continuationSeparator" w:id="0">
    <w:p w14:paraId="6028D4BF" w14:textId="77777777" w:rsidR="0011313B" w:rsidRDefault="0011313B" w:rsidP="00303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CRB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D2106" w14:textId="77777777" w:rsidR="0011313B" w:rsidRDefault="0011313B" w:rsidP="00303DED">
      <w:r>
        <w:separator/>
      </w:r>
    </w:p>
  </w:footnote>
  <w:footnote w:type="continuationSeparator" w:id="0">
    <w:p w14:paraId="272061FA" w14:textId="77777777" w:rsidR="0011313B" w:rsidRDefault="0011313B" w:rsidP="00303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E6936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3220413" wp14:editId="4B02ED59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57604586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8446E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2BDA9B92" wp14:editId="7C8EF4E5">
                                <wp:extent cx="3457575" cy="5229225"/>
                                <wp:effectExtent l="19050" t="0" r="9525" b="0"/>
                                <wp:docPr id="360479013" name="図 360479013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20413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276" type="#_x0000_t202" style="position:absolute;left:0;text-align:left;margin-left:-20.9pt;margin-top:-24.65pt;width:282.65pt;height:41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x06/AEAANI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" o:allowincell="f" stroked="f">
              <v:textbox inset="1mm">
                <w:txbxContent>
                  <w:p w14:paraId="51C8446E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2BDA9B92" wp14:editId="7C8EF4E5">
                          <wp:extent cx="3457575" cy="5229225"/>
                          <wp:effectExtent l="19050" t="0" r="9525" b="0"/>
                          <wp:docPr id="360479013" name="図 360479013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FC200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53882051" wp14:editId="284C9600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2035884413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58994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3B6AB022" wp14:editId="06F3DC80">
                                <wp:extent cx="3457575" cy="5229225"/>
                                <wp:effectExtent l="19050" t="0" r="9525" b="0"/>
                                <wp:docPr id="1547965495" name="図 1547965495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82051" id="_x0000_t202" coordsize="21600,21600" o:spt="202" path="m,l,21600r21600,l21600,xe">
              <v:stroke joinstyle="miter"/>
              <v:path gradientshapeok="t" o:connecttype="rect"/>
            </v:shapetype>
            <v:shape id="_x0000_s1285" type="#_x0000_t202" style="position:absolute;left:0;text-align:left;margin-left:-20.9pt;margin-top:-24.65pt;width:282.65pt;height:418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Ik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RIgdBt4lVGdijjA5i/4E2rSAvzkbyFUF&#10;d7+OAhVn3SdD6i3XaRpsGINV9n5BAcZgM1+tKChfZoSRBFVwz9m03fvJukeLummp0jQvA3ekeK2j&#10;Fs9dXfon50SJLi4P1nwZx1vP/+LuDw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3xxiJP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35158994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3B6AB022" wp14:editId="06F3DC80">
                          <wp:extent cx="3457575" cy="5229225"/>
                          <wp:effectExtent l="19050" t="0" r="9525" b="0"/>
                          <wp:docPr id="1547965495" name="図 1547965495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39436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81792" behindDoc="0" locked="0" layoutInCell="0" allowOverlap="1" wp14:anchorId="1D2337EC" wp14:editId="6B251BDE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849011992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EAB8B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545ECD4D" wp14:editId="53F6E2A8">
                                <wp:extent cx="3457575" cy="5229225"/>
                                <wp:effectExtent l="19050" t="0" r="9525" b="0"/>
                                <wp:docPr id="1498733975" name="図 1498733975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337EC" id="_x0000_t202" coordsize="21600,21600" o:spt="202" path="m,l,21600r21600,l21600,xe">
              <v:stroke joinstyle="miter"/>
              <v:path gradientshapeok="t" o:connecttype="rect"/>
            </v:shapetype>
            <v:shape id="_x0000_s1286" type="#_x0000_t202" style="position:absolute;left:0;text-align:left;margin-left:-20.9pt;margin-top:-24.65pt;width:282.65pt;height:41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fI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RIgqBN4lVGdijjA5i/4E2rSAvzkbyFUF&#10;d7+OAhVn3SdD6i3XaRpsGINV9n5BAcZgM1+tKChfZoSRBFVwz9m03fvJukeLummp0jQvA3ekeK2j&#10;Fs9dXfon50SJLi4P1nwZx1vP/+LuDw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f1KXyP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71DEAB8B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545ECD4D" wp14:editId="53F6E2A8">
                          <wp:extent cx="3457575" cy="5229225"/>
                          <wp:effectExtent l="19050" t="0" r="9525" b="0"/>
                          <wp:docPr id="1498733975" name="図 1498733975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FFF51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83840" behindDoc="0" locked="0" layoutInCell="0" allowOverlap="1" wp14:anchorId="09AB0A43" wp14:editId="01B57480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7000723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482B04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41621F26" wp14:editId="6C51BFA8">
                                <wp:extent cx="3457575" cy="5229225"/>
                                <wp:effectExtent l="19050" t="0" r="9525" b="0"/>
                                <wp:docPr id="173652686" name="図 173652686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B0A43" id="_x0000_t202" coordsize="21600,21600" o:spt="202" path="m,l,21600r21600,l21600,xe">
              <v:stroke joinstyle="miter"/>
              <v:path gradientshapeok="t" o:connecttype="rect"/>
            </v:shapetype>
            <v:shape id="_x0000_s1287" type="#_x0000_t202" style="position:absolute;left:0;text-align:left;margin-left:-20.9pt;margin-top:-24.65pt;width:282.65pt;height:418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/km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RFgEjMC7hOpMzBEmZ9GfQJsW8DdnA7mq&#10;4O7XUaDirPtkSL3lOk2DDWOwyt4vKMAYbOarFQXly4wwkqAK7jmbtns/WfdoUTctVZrmZeCOFK91&#10;1OK5q0v/5Jwo0cXlwZov43jr+V/c/QE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3of5Jv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5A482B04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41621F26" wp14:editId="6C51BFA8">
                          <wp:extent cx="3457575" cy="5229225"/>
                          <wp:effectExtent l="19050" t="0" r="9525" b="0"/>
                          <wp:docPr id="173652686" name="図 173652686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D2472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85888" behindDoc="0" locked="0" layoutInCell="0" allowOverlap="1" wp14:anchorId="294302E8" wp14:editId="0AD33ECD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377332458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D72903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17327B7B" wp14:editId="06B7E372">
                                <wp:extent cx="3457575" cy="5229225"/>
                                <wp:effectExtent l="19050" t="0" r="9525" b="0"/>
                                <wp:docPr id="853220319" name="図 853220319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4302E8" id="_x0000_t202" coordsize="21600,21600" o:spt="202" path="m,l,21600r21600,l21600,xe">
              <v:stroke joinstyle="miter"/>
              <v:path gradientshapeok="t" o:connecttype="rect"/>
            </v:shapetype>
            <v:shape id="_x0000_s1288" type="#_x0000_t202" style="position:absolute;left:0;text-align:left;margin-left:-20.9pt;margin-top:-24.65pt;width:282.65pt;height:418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QzK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RFgGjMC7hOpMzBEmZ9GfQJsW8DdnA7mq&#10;4O7XUaDirPtkSL3lOk2DDWOwyt4vKMAYbOarFQXly4wwkqAK7jmbtns/WfdoUTctVZrmZeCOFK91&#10;1OK5q0v/5Jwo0cXlwZov43jr+V/c/QE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fskMyv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2ED72903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17327B7B" wp14:editId="06B7E372">
                          <wp:extent cx="3457575" cy="5229225"/>
                          <wp:effectExtent l="19050" t="0" r="9525" b="0"/>
                          <wp:docPr id="853220319" name="図 853220319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679AF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87936" behindDoc="0" locked="0" layoutInCell="0" allowOverlap="1" wp14:anchorId="651CF1A6" wp14:editId="226F4978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381141927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6B802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579D4402" wp14:editId="4746F863">
                                <wp:extent cx="3457575" cy="5229225"/>
                                <wp:effectExtent l="19050" t="0" r="9525" b="0"/>
                                <wp:docPr id="834952490" name="図 834952490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CF1A6" id="_x0000_t202" coordsize="21600,21600" o:spt="202" path="m,l,21600r21600,l21600,xe">
              <v:stroke joinstyle="miter"/>
              <v:path gradientshapeok="t" o:connecttype="rect"/>
            </v:shapetype>
            <v:shape id="_x0000_s1289" type="#_x0000_t202" style="position:absolute;left:0;text-align:left;margin-left:-20.9pt;margin-top:-24.65pt;width:282.65pt;height:41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Uh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RFgFjMC7hOpMzBEmZ9GfQJsW8DdnA7mq&#10;4O7XUaDirPtkSL3lOk2DDWOwyt4vKMAYbOarFQXly4wwkqAK7jmbtns/WfdoUTctVZrmZeCOFK91&#10;1OK5q0v/5Jwo0cXlwZov43jr+V/c/QE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3SpVIf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1E36B802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579D4402" wp14:editId="4746F863">
                          <wp:extent cx="3457575" cy="5229225"/>
                          <wp:effectExtent l="19050" t="0" r="9525" b="0"/>
                          <wp:docPr id="834952490" name="図 834952490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01574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89984" behindDoc="0" locked="0" layoutInCell="0" allowOverlap="1" wp14:anchorId="2262441B" wp14:editId="2EDB8C89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273083956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31DEE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08B3CAE1" wp14:editId="747AD634">
                                <wp:extent cx="3457575" cy="5229225"/>
                                <wp:effectExtent l="19050" t="0" r="9525" b="0"/>
                                <wp:docPr id="310144881" name="図 310144881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62441B" id="_x0000_t202" coordsize="21600,21600" o:spt="202" path="m,l,21600r21600,l21600,xe">
              <v:stroke joinstyle="miter"/>
              <v:path gradientshapeok="t" o:connecttype="rect"/>
            </v:shapetype>
            <v:shape id="_x0000_s1290" type="#_x0000_t202" style="position:absolute;left:0;text-align:left;margin-left:-20.9pt;margin-top:-24.65pt;width:282.65pt;height:41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DN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RMgCRuBdQnUm5giTs+hPoE0L+JuzgVxV&#10;cPfrKFBx1n0ypN5ynabBhjFYZe8XFGAMNvPVioLyZUYYSVAF95xN272frHu0qJuWKk3zMnBHitc6&#10;avHc1aV/ck6U6OLyYM2Xcbz1/C/u/g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fWSgzf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45931DEE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08B3CAE1" wp14:editId="747AD634">
                          <wp:extent cx="3457575" cy="5229225"/>
                          <wp:effectExtent l="19050" t="0" r="9525" b="0"/>
                          <wp:docPr id="310144881" name="図 310144881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18037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92032" behindDoc="0" locked="0" layoutInCell="0" allowOverlap="1" wp14:anchorId="37AB3D9C" wp14:editId="3F675B58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316187445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51E81A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27787923" wp14:editId="53CBEB16">
                                <wp:extent cx="3457575" cy="5229225"/>
                                <wp:effectExtent l="19050" t="0" r="9525" b="0"/>
                                <wp:docPr id="1692621798" name="図 1692621798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AB3D9C" id="_x0000_t202" coordsize="21600,21600" o:spt="202" path="m,l,21600r21600,l21600,xe">
              <v:stroke joinstyle="miter"/>
              <v:path gradientshapeok="t" o:connecttype="rect"/>
            </v:shapetype>
            <v:shape id="_x0000_s1291" type="#_x0000_t202" style="position:absolute;left:0;text-align:left;margin-left:-20.9pt;margin-top:-24.65pt;width:282.65pt;height:41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4j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RFgHjMC7hOpMzBEmZ9GfQJsW8DdnA7mq&#10;4O7XUaDirPtkSL3lOk2DDWOwyt4vKMAYbOarFQXly4wwkqAK7jmbtns/WfdoUTctVZrmZeCOFK91&#10;1OK5q0v/5Jwo0cXlwZov43jr+V/c/QE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3LHOI/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1051E81A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27787923" wp14:editId="53CBEB16">
                          <wp:extent cx="3457575" cy="5229225"/>
                          <wp:effectExtent l="19050" t="0" r="9525" b="0"/>
                          <wp:docPr id="1692621798" name="図 1692621798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E2E45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94080" behindDoc="0" locked="0" layoutInCell="0" allowOverlap="1" wp14:anchorId="7B28185B" wp14:editId="4C3B4FA6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274706479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309C6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51068DBF" wp14:editId="0378C1AA">
                                <wp:extent cx="3457575" cy="5229225"/>
                                <wp:effectExtent l="19050" t="0" r="9525" b="0"/>
                                <wp:docPr id="2092778263" name="図 2092778263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28185B" id="_x0000_t202" coordsize="21600,21600" o:spt="202" path="m,l,21600r21600,l21600,xe">
              <v:stroke joinstyle="miter"/>
              <v:path gradientshapeok="t" o:connecttype="rect"/>
            </v:shapetype>
            <v:shape id="_x0000_s1292" type="#_x0000_t202" style="position:absolute;left:0;text-align:left;margin-left:-20.9pt;margin-top:-24.65pt;width:282.65pt;height:418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Hz/O8/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4AA309C6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51068DBF" wp14:editId="0378C1AA">
                          <wp:extent cx="3457575" cy="5229225"/>
                          <wp:effectExtent l="19050" t="0" r="9525" b="0"/>
                          <wp:docPr id="2092778263" name="図 2092778263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BB42D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96128" behindDoc="0" locked="0" layoutInCell="0" allowOverlap="1" wp14:anchorId="1A6B5F0F" wp14:editId="242A8E6E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12022745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722B36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4AAA521A" wp14:editId="031C83E5">
                                <wp:extent cx="3457575" cy="5229225"/>
                                <wp:effectExtent l="19050" t="0" r="9525" b="0"/>
                                <wp:docPr id="101654219" name="図 101654219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B5F0F" id="_x0000_t202" coordsize="21600,21600" o:spt="202" path="m,l,21600r21600,l21600,xe">
              <v:stroke joinstyle="miter"/>
              <v:path gradientshapeok="t" o:connecttype="rect"/>
            </v:shapetype>
            <v:shape id="_x0000_s1293" type="#_x0000_t202" style="position:absolute;left:0;text-align:left;margin-left:-20.9pt;margin-top:-24.65pt;width:282.65pt;height:418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23AMLv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76722B36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4AAA521A" wp14:editId="031C83E5">
                          <wp:extent cx="3457575" cy="5229225"/>
                          <wp:effectExtent l="19050" t="0" r="9525" b="0"/>
                          <wp:docPr id="101654219" name="図 101654219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6530C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98176" behindDoc="0" locked="0" layoutInCell="0" allowOverlap="1" wp14:anchorId="0FA6CC7C" wp14:editId="0CFF5F35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952644448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F6D35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77FC9080" wp14:editId="2F407411">
                                <wp:extent cx="3457575" cy="5229225"/>
                                <wp:effectExtent l="19050" t="0" r="9525" b="0"/>
                                <wp:docPr id="138883708" name="図 138883708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6CC7C" id="_x0000_t202" coordsize="21600,21600" o:spt="202" path="m,l,21600r21600,l21600,xe">
              <v:stroke joinstyle="miter"/>
              <v:path gradientshapeok="t" o:connecttype="rect"/>
            </v:shapetype>
            <v:shape id="_x0000_s1294" type="#_x0000_t202" style="position:absolute;left:0;text-align:left;margin-left:-20.9pt;margin-top:-24.65pt;width:282.65pt;height:41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nC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RNgEjMC7hOpMzBEmZ9GfQJsW8DdnA7mq&#10;4O7XUaDirPtkSL3lOk2DDWOwyt4vKMAYbOarFQXly4wwkqAK7jmbtns/WfdoUTctVZrmZeCOFK91&#10;1OK5q0v/5Jwo0cXlwZov43jr+V/c/QE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ez75wv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712F6D35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77FC9080" wp14:editId="2F407411">
                          <wp:extent cx="3457575" cy="5229225"/>
                          <wp:effectExtent l="19050" t="0" r="9525" b="0"/>
                          <wp:docPr id="138883708" name="図 138883708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8A3DF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A583BC3" wp14:editId="35F97CCF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516678528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3BBFA1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1355F2A0" wp14:editId="63499A4C">
                                <wp:extent cx="3457575" cy="5229225"/>
                                <wp:effectExtent l="19050" t="0" r="9525" b="0"/>
                                <wp:docPr id="1545461497" name="図 1545461497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3BC3" id="_x0000_t202" coordsize="21600,21600" o:spt="202" path="m,l,21600r21600,l21600,xe">
              <v:stroke joinstyle="miter"/>
              <v:path gradientshapeok="t" o:connecttype="rect"/>
            </v:shapetype>
            <v:shape id="_x0000_s1277" type="#_x0000_t202" style="position:absolute;left:0;text-align:left;margin-left:-20.9pt;margin-top:-24.65pt;width:282.65pt;height:41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nPU/gEAANI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IsAEWiXUJ2JOMJkLPoRaNMC/uZsIFMV&#10;3P06ClScdZ8Mibdcp2lwYQxW2fsFBRiDzXy1oqB8mRFGElTBPWfTdu8n5x4t6qalStO4DNyR4LWO&#10;Ujx3dWmfjBMVupg8OPNlHG89/4q7Pw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PWZz1P4BAADS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1D3BBFA1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1355F2A0" wp14:editId="63499A4C">
                          <wp:extent cx="3457575" cy="5229225"/>
                          <wp:effectExtent l="19050" t="0" r="9525" b="0"/>
                          <wp:docPr id="1545461497" name="図 1545461497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EA489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00224" behindDoc="0" locked="0" layoutInCell="0" allowOverlap="1" wp14:anchorId="3BF42389" wp14:editId="200409DA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633359461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24BFA2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56B17A6E" wp14:editId="71B2A806">
                                <wp:extent cx="3457575" cy="5229225"/>
                                <wp:effectExtent l="19050" t="0" r="9525" b="0"/>
                                <wp:docPr id="989854175" name="図 989854175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F42389" id="_x0000_t202" coordsize="21600,21600" o:spt="202" path="m,l,21600r21600,l21600,xe">
              <v:stroke joinstyle="miter"/>
              <v:path gradientshapeok="t" o:connecttype="rect"/>
            </v:shapetype>
            <v:shape id="_x0000_s1295" type="#_x0000_t202" style="position:absolute;left:0;text-align:left;margin-left:-20.9pt;margin-top:-24.65pt;width:282.65pt;height:418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V2F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IvYYeBdQnUm5giTs+hPoE0L+JuzgVxV&#10;cPfrKFBx1n0ypN5ynabBhjFYZe8JiGEMNvPVioLyZUYYSVAF95xN272frHu0qJuWKk3zMnBHitc6&#10;avHc1aV/ck6U6OLyYM2Xcbz1/C/u/g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dOFdhf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3F24BFA2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56B17A6E" wp14:editId="71B2A806">
                          <wp:extent cx="3457575" cy="5229225"/>
                          <wp:effectExtent l="19050" t="0" r="9525" b="0"/>
                          <wp:docPr id="989854175" name="図 989854175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94403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02272" behindDoc="0" locked="0" layoutInCell="0" allowOverlap="1" wp14:anchorId="55FAA3D2" wp14:editId="0B6B8EE7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762698206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A450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6DE4D4C1" wp14:editId="7EC2E393">
                                <wp:extent cx="3457575" cy="5229225"/>
                                <wp:effectExtent l="19050" t="0" r="9525" b="0"/>
                                <wp:docPr id="2145623343" name="図 2145623343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AA3D2" id="_x0000_t202" coordsize="21600,21600" o:spt="202" path="m,l,21600r21600,l21600,xe">
              <v:stroke joinstyle="miter"/>
              <v:path gradientshapeok="t" o:connecttype="rect"/>
            </v:shapetype>
            <v:shape id="_x0000_s1296" type="#_x0000_t202" style="position:absolute;left:0;text-align:left;margin-left:-20.9pt;margin-top:-24.65pt;width:282.65pt;height:418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6hp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IuoQuBdQnUm5giTs+hPoE0L+JuzgVxV&#10;cPfrKFBx1n0ypN5ynabBhjFYZe8XFGAMNvPVioLyZUYYSVAF95xN272frHu0qJuWKk3zMnBHitc6&#10;avHc1aV/ck6U6OLyYM2Xcbz1/C/u/g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1K+oaf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2E66A450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6DE4D4C1" wp14:editId="7EC2E393">
                          <wp:extent cx="3457575" cy="5229225"/>
                          <wp:effectExtent l="19050" t="0" r="9525" b="0"/>
                          <wp:docPr id="2145623343" name="図 2145623343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491DC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04320" behindDoc="0" locked="0" layoutInCell="0" allowOverlap="1" wp14:anchorId="3855DEB4" wp14:editId="514D6E5D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715234386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004479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15A17B29" wp14:editId="6EFE9800">
                                <wp:extent cx="3457575" cy="5229225"/>
                                <wp:effectExtent l="19050" t="0" r="9525" b="0"/>
                                <wp:docPr id="1055979535" name="図 1055979535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5DEB4" id="_x0000_t202" coordsize="21600,21600" o:spt="202" path="m,l,21600r21600,l21600,xe">
              <v:stroke joinstyle="miter"/>
              <v:path gradientshapeok="t" o:connecttype="rect"/>
            </v:shapetype>
            <v:shape id="_x0000_s1297" type="#_x0000_t202" style="position:absolute;left:0;text-align:left;margin-left:-20.9pt;margin-top:-24.65pt;width:282.65pt;height:418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aH/w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ItFwAi8S6jOxBxhchb9CbRpAX9zNpCr&#10;Cu5+HQUqzrpPhtRbrtM02DAGq+z9ggKMwWa+WlFQvswIIwmq4J6zabv3k3WPFnXTUqVpXgbuSPFa&#10;Ry2eu7r0T86JEl1cHqz5Mo63nv/F3R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HV6xof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33004479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15A17B29" wp14:editId="6EFE9800">
                          <wp:extent cx="3457575" cy="5229225"/>
                          <wp:effectExtent l="19050" t="0" r="9525" b="0"/>
                          <wp:docPr id="1055979535" name="図 1055979535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B8E2E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06368" behindDoc="0" locked="0" layoutInCell="0" allowOverlap="1" wp14:anchorId="228FD0DC" wp14:editId="024C510E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013423241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50C83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381A3C79" wp14:editId="618ECD30">
                                <wp:extent cx="3457575" cy="5229225"/>
                                <wp:effectExtent l="19050" t="0" r="9525" b="0"/>
                                <wp:docPr id="352195756" name="図 352195756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8FD0DC" id="_x0000_t202" coordsize="21600,21600" o:spt="202" path="m,l,21600r21600,l21600,xe">
              <v:stroke joinstyle="miter"/>
              <v:path gradientshapeok="t" o:connecttype="rect"/>
            </v:shapetype>
            <v:shape id="_x0000_s1298" type="#_x0000_t202" style="position:absolute;left:0;text-align:left;margin-left:-20.9pt;margin-top:-24.65pt;width:282.65pt;height:418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Nr/w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ItlwAi8S6jOxBxhchb9CbRpAX9zNpCr&#10;Cu5+HQUqzrpPhtRbrtM02DAGq+z9ggKMwWa+WlFQvswIIwmq4J6zabv3k3WPFnXTUqVpXgbuSPFa&#10;Ry2eu7r0T86JEl1cHqz5Mo63nv/F3R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NU0M2v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06350C83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381A3C79" wp14:editId="618ECD30">
                          <wp:extent cx="3457575" cy="5229225"/>
                          <wp:effectExtent l="19050" t="0" r="9525" b="0"/>
                          <wp:docPr id="352195756" name="図 352195756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B122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08416" behindDoc="0" locked="0" layoutInCell="0" allowOverlap="1" wp14:anchorId="44CE445A" wp14:editId="3821085D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468656225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226885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3E62A578" wp14:editId="6972D02C">
                                <wp:extent cx="3457575" cy="5229225"/>
                                <wp:effectExtent l="19050" t="0" r="9525" b="0"/>
                                <wp:docPr id="328724606" name="図 328724606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E445A" id="_x0000_t202" coordsize="21600,21600" o:spt="202" path="m,l,21600r21600,l21600,xe">
              <v:stroke joinstyle="miter"/>
              <v:path gradientshapeok="t" o:connecttype="rect"/>
            </v:shapetype>
            <v:shape id="_x0000_s1299" type="#_x0000_t202" style="position:absolute;left:0;text-align:left;margin-left:-20.9pt;margin-top:-24.65pt;width:282.65pt;height:41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2qA/w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ItVwAi8S6jOxBxhchb9CbRpAX9zNpCr&#10;Cu5+HQUqzrpPhtRbrtM02DAGq+z9ggKMwWa+WlFQvswIIwmq4J6zabv3k3WPFnXTUqVpXgbuSPFa&#10;Ry2eu7r0T86JEl1cHqz5Mo63nv/F3R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HbXaoD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40226885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3E62A578" wp14:editId="6972D02C">
                          <wp:extent cx="3457575" cy="5229225"/>
                          <wp:effectExtent l="19050" t="0" r="9525" b="0"/>
                          <wp:docPr id="328724606" name="図 328724606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5A1BE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10464" behindDoc="0" locked="0" layoutInCell="0" allowOverlap="1" wp14:anchorId="664AB631" wp14:editId="5B3C70E8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2016111972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C79C95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74A9112E" wp14:editId="150512D1">
                                <wp:extent cx="3457575" cy="5229225"/>
                                <wp:effectExtent l="19050" t="0" r="9525" b="0"/>
                                <wp:docPr id="1439006801" name="図 1439006801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4AB631" id="_x0000_t202" coordsize="21600,21600" o:spt="202" path="m,l,21600r21600,l21600,xe">
              <v:stroke joinstyle="miter"/>
              <v:path gradientshapeok="t" o:connecttype="rect"/>
            </v:shapetype>
            <v:shape id="_x0000_s1300" type="#_x0000_t202" style="position:absolute;left:0;text-align:left;margin-left:-20.9pt;margin-top:-24.65pt;width:282.65pt;height:418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9s/w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IssYATeJVRnYo4wOYv+BNq0gL85G8hV&#10;BXe/jgIVZ90nQ+ot12kabBiDVfZ+QQHGYDNfrSgoX2aEkQRVcM/ZtN37ybpHi7ppqdI0LwN3pHit&#10;oxbPXV36J+dEiS4uD9Z8Gcdbz//i7g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NaZn2z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2DC79C95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74A9112E" wp14:editId="150512D1">
                          <wp:extent cx="3457575" cy="5229225"/>
                          <wp:effectExtent l="19050" t="0" r="9525" b="0"/>
                          <wp:docPr id="1439006801" name="図 1439006801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FC064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12512" behindDoc="0" locked="0" layoutInCell="0" allowOverlap="1" wp14:anchorId="38C45ED4" wp14:editId="6076D018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265842042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0290F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7EAF8E33" wp14:editId="2FEF3629">
                                <wp:extent cx="3457575" cy="5229225"/>
                                <wp:effectExtent l="19050" t="0" r="9525" b="0"/>
                                <wp:docPr id="1220001414" name="図 1220001414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C45ED4" id="_x0000_t202" coordsize="21600,21600" o:spt="202" path="m,l,21600r21600,l21600,xe">
              <v:stroke joinstyle="miter"/>
              <v:path gradientshapeok="t" o:connecttype="rect"/>
            </v:shapetype>
            <v:shape id="_x0000_s1301" type="#_x0000_t202" style="position:absolute;left:0;text-align:left;margin-left:-20.9pt;margin-top:-24.65pt;width:282.65pt;height:418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GC/w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It1wAi8S6jOxBxhchb9CbRpAX9zNpCr&#10;Cu5+HQUqzrpPhtRbrtM02DAGq+z9ggKMwWa+WlFQvswIIwmq4J6zabv3k3WPFnXTUqVpXgbuSPFa&#10;Ry2eu7r0T86JEl1cHqz5Mo63nv/F3R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HdM8YL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6370290F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7EAF8E33" wp14:editId="2FEF3629">
                          <wp:extent cx="3457575" cy="5229225"/>
                          <wp:effectExtent l="19050" t="0" r="9525" b="0"/>
                          <wp:docPr id="1220001414" name="図 1220001414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6229A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14560" behindDoc="0" locked="0" layoutInCell="0" allowOverlap="1" wp14:anchorId="491A03D5" wp14:editId="0611D76D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52732942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5F17DA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06FD91A6" wp14:editId="48C93D1C">
                                <wp:extent cx="3457575" cy="5229225"/>
                                <wp:effectExtent l="19050" t="0" r="9525" b="0"/>
                                <wp:docPr id="1372041866" name="図 1372041866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A03D5" id="_x0000_t202" coordsize="21600,21600" o:spt="202" path="m,l,21600r21600,l21600,xe">
              <v:stroke joinstyle="miter"/>
              <v:path gradientshapeok="t" o:connecttype="rect"/>
            </v:shapetype>
            <v:shape id="_x0000_s1302" type="#_x0000_t202" style="position:absolute;left:0;text-align:left;margin-left:-20.9pt;margin-top:-24.65pt;width:282.65pt;height:41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NcCBG7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2A5F17DA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06FD91A6" wp14:editId="48C93D1C">
                          <wp:extent cx="3457575" cy="5229225"/>
                          <wp:effectExtent l="19050" t="0" r="9525" b="0"/>
                          <wp:docPr id="1372041866" name="図 1372041866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C8C0B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16608" behindDoc="0" locked="0" layoutInCell="0" allowOverlap="1" wp14:anchorId="75822A4A" wp14:editId="1D9D53D8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060092093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6188D0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6B3A30AA" wp14:editId="3269CD44">
                                <wp:extent cx="3457575" cy="5229225"/>
                                <wp:effectExtent l="19050" t="0" r="9525" b="0"/>
                                <wp:docPr id="1524113166" name="図 1524113166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822A4A" id="_x0000_t202" coordsize="21600,21600" o:spt="202" path="m,l,21600r21600,l21600,xe">
              <v:stroke joinstyle="miter"/>
              <v:path gradientshapeok="t" o:connecttype="rect"/>
            </v:shapetype>
            <v:shape id="_x0000_s1303" type="#_x0000_t202" style="position:absolute;left:0;text-align:left;margin-left:-20.9pt;margin-top:-24.65pt;width:282.65pt;height:41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HCNM4/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5B6188D0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6B3A30AA" wp14:editId="3269CD44">
                          <wp:extent cx="3457575" cy="5229225"/>
                          <wp:effectExtent l="19050" t="0" r="9525" b="0"/>
                          <wp:docPr id="1524113166" name="図 1524113166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572EE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18656" behindDoc="0" locked="0" layoutInCell="0" allowOverlap="1" wp14:anchorId="37A63BCB" wp14:editId="7F50A8AB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422108109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144F0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1FF46593" wp14:editId="7DE970E5">
                                <wp:extent cx="3457575" cy="5229225"/>
                                <wp:effectExtent l="19050" t="0" r="9525" b="0"/>
                                <wp:docPr id="1439730424" name="図 1439730424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A63BCB" id="_x0000_t202" coordsize="21600,21600" o:spt="202" path="m,l,21600r21600,l21600,xe">
              <v:stroke joinstyle="miter"/>
              <v:path gradientshapeok="t" o:connecttype="rect"/>
            </v:shapetype>
            <v:shape id="_x0000_s1304" type="#_x0000_t202" style="position:absolute;left:0;text-align:left;margin-left:-20.9pt;margin-top:-24.65pt;width:282.65pt;height:418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Zj/w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ItNwAi8S6jOxBxhchb9CbRpAX9zNpCr&#10;Cu5+HQUqzrpPhtRbrtM02DAGq+z9ggKMwWa+WlFQvswIIwmq4J6zabv3k3WPFnXTUqVpXgbuSPFa&#10;Ry2eu7r0T86JEl1cHqz5Mo63nv/F3R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NDDxmP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407144F0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1FF46593" wp14:editId="7DE970E5">
                          <wp:extent cx="3457575" cy="5229225"/>
                          <wp:effectExtent l="19050" t="0" r="9525" b="0"/>
                          <wp:docPr id="1439730424" name="図 1439730424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843B8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3F35EA4A" wp14:editId="1269F19A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650492860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02CF1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19B13BF7" wp14:editId="3F562ADA">
                                <wp:extent cx="3457575" cy="5229225"/>
                                <wp:effectExtent l="19050" t="0" r="9525" b="0"/>
                                <wp:docPr id="219240044" name="図 219240044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35EA4A" id="_x0000_t202" coordsize="21600,21600" o:spt="202" path="m,l,21600r21600,l21600,xe">
              <v:stroke joinstyle="miter"/>
              <v:path gradientshapeok="t" o:connecttype="rect"/>
            </v:shapetype>
            <v:shape id="_x0000_s1278" type="#_x0000_t202" style="position:absolute;left:0;text-align:left;margin-left:-20.9pt;margin-top:-24.65pt;width:282.65pt;height:41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Y4/QEAANI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" o:allowincell="f" stroked="f">
              <v:textbox inset="1mm">
                <w:txbxContent>
                  <w:p w14:paraId="00602CF1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19B13BF7" wp14:editId="3F562ADA">
                          <wp:extent cx="3457575" cy="5229225"/>
                          <wp:effectExtent l="19050" t="0" r="9525" b="0"/>
                          <wp:docPr id="219240044" name="図 219240044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7F5F8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20704" behindDoc="0" locked="0" layoutInCell="0" allowOverlap="1" wp14:anchorId="5463A4BA" wp14:editId="0DB3501C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858165521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399F3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7F9CFFBE" wp14:editId="450C1449">
                                <wp:extent cx="3457575" cy="5229225"/>
                                <wp:effectExtent l="19050" t="0" r="9525" b="0"/>
                                <wp:docPr id="1856302207" name="図 1856302207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3A4BA" id="_x0000_t202" coordsize="21600,21600" o:spt="202" path="m,l,21600r21600,l21600,xe">
              <v:stroke joinstyle="miter"/>
              <v:path gradientshapeok="t" o:connecttype="rect"/>
            </v:shapetype>
            <v:shape id="_x0000_s1305" type="#_x0000_t202" style="position:absolute;left:0;text-align:left;margin-left:-20.9pt;margin-top:-24.65pt;width:282.65pt;height:418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dT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eo4dBt4lVGdijjA5i/4E2rSAvzkbyFUF&#10;d7+OAhVn3SdD6i3XaRpsGINV9n5BAcZgM1+tKChfZoSRBFVwz9m03fvJukeLummp0jQvA3ekeK2j&#10;Fs9dXfon50SJLi4P1nwZx1vP/+LuDw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0rdnU/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2E0399F3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7F9CFFBE" wp14:editId="450C1449">
                          <wp:extent cx="3457575" cy="5229225"/>
                          <wp:effectExtent l="19050" t="0" r="9525" b="0"/>
                          <wp:docPr id="1856302207" name="図 1856302207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E167E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22752" behindDoc="0" locked="0" layoutInCell="0" allowOverlap="1" wp14:anchorId="33150229" wp14:editId="4800BD61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745669078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A4BE8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7B72FC86" wp14:editId="054E8FE1">
                                <wp:extent cx="3457575" cy="5229225"/>
                                <wp:effectExtent l="19050" t="0" r="9525" b="0"/>
                                <wp:docPr id="566177743" name="図 566177743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150229" id="_x0000_t202" coordsize="21600,21600" o:spt="202" path="m,l,21600r21600,l21600,xe">
              <v:stroke joinstyle="miter"/>
              <v:path gradientshapeok="t" o:connecttype="rect"/>
            </v:shapetype>
            <v:shape id="_x0000_s1306" type="#_x0000_t202" style="position:absolute;left:0;text-align:left;margin-left:-20.9pt;margin-top:-24.65pt;width:282.65pt;height:418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K/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eo4qBN4lVGdijjA5i/4E2rSAvzkbyFUF&#10;d7+OAhVn3SdD6i3XaRpsGINV9n5BAcZgM1+tKChfZoSRBFVwz9m03fvJukeLummp0jQvA3ekeK2j&#10;Fs9dXfon50SJLi4P1nwZx1vP/+LuDw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cvmSv/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3B4A4BE8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7B72FC86" wp14:editId="054E8FE1">
                          <wp:extent cx="3457575" cy="5229225"/>
                          <wp:effectExtent l="19050" t="0" r="9525" b="0"/>
                          <wp:docPr id="566177743" name="図 566177743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0C46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24800" behindDoc="0" locked="0" layoutInCell="0" allowOverlap="1" wp14:anchorId="5F6E0DF3" wp14:editId="1C1A09B5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664549860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88F40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31F24D22" wp14:editId="3785D324">
                                <wp:extent cx="3457575" cy="5229225"/>
                                <wp:effectExtent l="19050" t="0" r="9525" b="0"/>
                                <wp:docPr id="389585079" name="図 389585079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6E0DF3" id="_x0000_t202" coordsize="21600,21600" o:spt="202" path="m,l,21600r21600,l21600,xe">
              <v:stroke joinstyle="miter"/>
              <v:path gradientshapeok="t" o:connecttype="rect"/>
            </v:shapetype>
            <v:shape id="_x0000_s1307" type="#_x0000_t202" style="position:absolute;left:0;text-align:left;margin-left:-20.9pt;margin-top:-24.65pt;width:282.65pt;height:418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xR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el4EjMC7hOpMzBEmZ9GfQJsW8DdnA7mq&#10;4O7XUaDirPtkSL3lOk2DDWOwyt4vKMAYbOarFQXly4wwkqAK7jmbtns/WfdoUTctVZrmZeCOFK91&#10;1OK5q0v/5Jwo0cXlwZov43jr+V/c/QE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0yz8Uf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69F88F40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31F24D22" wp14:editId="3785D324">
                          <wp:extent cx="3457575" cy="5229225"/>
                          <wp:effectExtent l="19050" t="0" r="9525" b="0"/>
                          <wp:docPr id="389585079" name="図 389585079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60A45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26848" behindDoc="0" locked="0" layoutInCell="0" allowOverlap="1" wp14:anchorId="2DF323D8" wp14:editId="63B2ED0F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824958561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92F5D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2401D1FD" wp14:editId="74E19C71">
                                <wp:extent cx="3457575" cy="5229225"/>
                                <wp:effectExtent l="19050" t="0" r="9525" b="0"/>
                                <wp:docPr id="1898478342" name="図 1898478342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F323D8" id="_x0000_t202" coordsize="21600,21600" o:spt="202" path="m,l,21600r21600,l21600,xe">
              <v:stroke joinstyle="miter"/>
              <v:path gradientshapeok="t" o:connecttype="rect"/>
            </v:shapetype>
            <v:shape id="_x0000_s1308" type="#_x0000_t202" style="position:absolute;left:0;text-align:left;margin-left:-20.9pt;margin-top:-24.65pt;width:282.65pt;height:418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m9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el4GjMC7hOpMzBEmZ9GfQJsW8DdnA7mq&#10;4O7XUaDirPtkSL3lOk2DDWOwyt4vKMAYbOarFQXly4wwkqAK7jmbtns/WfdoUTctVZrmZeCOFK91&#10;1OK5q0v/5Jwo0cXlwZov43jr+V/c/QE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c2IJvf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2E792F5D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2401D1FD" wp14:editId="74E19C71">
                          <wp:extent cx="3457575" cy="5229225"/>
                          <wp:effectExtent l="19050" t="0" r="9525" b="0"/>
                          <wp:docPr id="1898478342" name="図 1898478342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A5604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623D3F40" wp14:editId="62B05C2E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374203915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0581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0E3B8A79" wp14:editId="1D3BFB55">
                                <wp:extent cx="3457575" cy="5229225"/>
                                <wp:effectExtent l="19050" t="0" r="9525" b="0"/>
                                <wp:docPr id="1082941031" name="図 1082941031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3D3F40" id="_x0000_t202" coordsize="21600,21600" o:spt="202" path="m,l,21600r21600,l21600,xe">
              <v:stroke joinstyle="miter"/>
              <v:path gradientshapeok="t" o:connecttype="rect"/>
            </v:shapetype>
            <v:shape id="_x0000_s1309" type="#_x0000_t202" style="position:absolute;left:0;text-align:left;margin-left:-20.9pt;margin-top:-24.65pt;width:282.65pt;height:418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BW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el4FjMC7hOpMzBEmZ9GfQJsW8DdnA7mq&#10;4O7XUaDirPtkSL3lOk2DDWOwyt4vKMAYbOarFQXly4wwkqAK7jmbtns/WfdoUTctVZrmZeCOFK91&#10;1OK5q0v/5Jwo0cXlwZov43jr+V/c/QE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0IFQVv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725E0581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0E3B8A79" wp14:editId="1D3BFB55">
                          <wp:extent cx="3457575" cy="5229225"/>
                          <wp:effectExtent l="19050" t="0" r="9525" b="0"/>
                          <wp:docPr id="1082941031" name="図 1082941031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7A561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22CD3A10" wp14:editId="36393A20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957232066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7554F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2125A846" wp14:editId="3CB54857">
                                <wp:extent cx="3457575" cy="5229225"/>
                                <wp:effectExtent l="19050" t="0" r="9525" b="0"/>
                                <wp:docPr id="241352352" name="図 241352352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CD3A10" id="_x0000_t202" coordsize="21600,21600" o:spt="202" path="m,l,21600r21600,l21600,xe">
              <v:stroke joinstyle="miter"/>
              <v:path gradientshapeok="t" o:connecttype="rect"/>
            </v:shapetype>
            <v:shape id="_x0000_s1310" type="#_x0000_t202" style="position:absolute;left:0;text-align:left;margin-left:-20.9pt;margin-top:-24.65pt;width:282.65pt;height:418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W6/Q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" o:allowincell="f" stroked="f">
              <v:textbox inset="1mm">
                <w:txbxContent>
                  <w:p w14:paraId="2F57554F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2125A846" wp14:editId="3CB54857">
                          <wp:extent cx="3457575" cy="5229225"/>
                          <wp:effectExtent l="19050" t="0" r="9525" b="0"/>
                          <wp:docPr id="241352352" name="図 241352352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C56E6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C77ADF3" wp14:editId="26591254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49633913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E6AF0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11A51351" wp14:editId="04E2B883">
                                <wp:extent cx="3457575" cy="5229225"/>
                                <wp:effectExtent l="19050" t="0" r="9525" b="0"/>
                                <wp:docPr id="1266863874" name="図 1266863874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7ADF3" id="_x0000_t202" coordsize="21600,21600" o:spt="202" path="m,l,21600r21600,l21600,xe">
              <v:stroke joinstyle="miter"/>
              <v:path gradientshapeok="t" o:connecttype="rect"/>
            </v:shapetype>
            <v:shape id="_x0000_s1311" type="#_x0000_t202" style="position:absolute;left:0;text-align:left;margin-left:-20.9pt;margin-top:-24.65pt;width:282.65pt;height:418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tU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el4HjMC7hOpMzBEmZ9GfQJsW8DdnA7mq&#10;4O7XUaDirPtkSL3lOk2DDWOwyt4vKMAYbOarFQXly4wwkqAK7jmbtns/WfdoUTctVZrmZeCOFK91&#10;1OK5q0v/5Jwo0cXlwZov43jr+V/c/QE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0RrLVP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2AEE6AF0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11A51351" wp14:editId="04E2B883">
                          <wp:extent cx="3457575" cy="5229225"/>
                          <wp:effectExtent l="19050" t="0" r="9525" b="0"/>
                          <wp:docPr id="1266863874" name="図 1266863874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810C0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220EC32" wp14:editId="0411FF2D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236987503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CE40E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08CD21E8" wp14:editId="409A6A1E">
                                <wp:extent cx="3457575" cy="5229225"/>
                                <wp:effectExtent l="19050" t="0" r="9525" b="0"/>
                                <wp:docPr id="546728320" name="図 546728320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0EC32" id="_x0000_t202" coordsize="21600,21600" o:spt="202" path="m,l,21600r21600,l21600,xe">
              <v:stroke joinstyle="miter"/>
              <v:path gradientshapeok="t" o:connecttype="rect"/>
            </v:shapetype>
            <v:shape id="_x0000_s1312" type="#_x0000_t202" style="position:absolute;left:0;text-align:left;margin-left:-20.9pt;margin-top:-24.65pt;width:282.65pt;height:418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HFUPrj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0A5CE40E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08CD21E8" wp14:editId="409A6A1E">
                          <wp:extent cx="3457575" cy="5229225"/>
                          <wp:effectExtent l="19050" t="0" r="9525" b="0"/>
                          <wp:docPr id="546728320" name="図 546728320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D6F6E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37088" behindDoc="0" locked="0" layoutInCell="0" allowOverlap="1" wp14:anchorId="41771FFD" wp14:editId="1213010F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454183290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D248F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7EE5DA82" wp14:editId="52FCB6B8">
                                <wp:extent cx="3457575" cy="5229225"/>
                                <wp:effectExtent l="19050" t="0" r="9525" b="0"/>
                                <wp:docPr id="2041866727" name="図 2041866727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71FFD" id="_x0000_t202" coordsize="21600,21600" o:spt="202" path="m,l,21600r21600,l21600,xe">
              <v:stroke joinstyle="miter"/>
              <v:path gradientshapeok="t" o:connecttype="rect"/>
            </v:shapetype>
            <v:shape id="_x0000_s1313" type="#_x0000_t202" style="position:absolute;left:0;text-align:left;margin-left:-20.9pt;margin-top:-24.65pt;width:282.65pt;height:418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1tsJWf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752D248F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7EE5DA82" wp14:editId="52FCB6B8">
                          <wp:extent cx="3457575" cy="5229225"/>
                          <wp:effectExtent l="19050" t="0" r="9525" b="0"/>
                          <wp:docPr id="2041866727" name="図 2041866727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FDFDA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39136" behindDoc="0" locked="0" layoutInCell="0" allowOverlap="1" wp14:anchorId="7E1C4F3F" wp14:editId="1F1929F0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759194820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150A5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43FA96AC" wp14:editId="7F73188D">
                                <wp:extent cx="3457575" cy="5229225"/>
                                <wp:effectExtent l="19050" t="0" r="9525" b="0"/>
                                <wp:docPr id="556536297" name="図 556536297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C4F3F" id="_x0000_t202" coordsize="21600,21600" o:spt="202" path="m,l,21600r21600,l21600,xe">
              <v:stroke joinstyle="miter"/>
              <v:path gradientshapeok="t" o:connecttype="rect"/>
            </v:shapetype>
            <v:shape id="_x0000_s1314" type="#_x0000_t202" style="position:absolute;left:0;text-align:left;margin-left:-20.9pt;margin-top:-24.65pt;width:282.65pt;height:418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y1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et4EjMC7hOpMzBEmZ9GfQJsW8DdnA7mq&#10;4O7XUaDirPtkSL3lOk2DDWOwyt4vKMAYbOarFQXly4wwkqAK7jmbtns/WfdoUTctVZrmZeCOFK91&#10;1OK5q0v/5Jwo0cXlwZov43jr+V/c/QE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dpX8tf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41D150A5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43FA96AC" wp14:editId="7F73188D">
                          <wp:extent cx="3457575" cy="5229225"/>
                          <wp:effectExtent l="19050" t="0" r="9525" b="0"/>
                          <wp:docPr id="556536297" name="図 556536297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6B3A2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056656D3" wp14:editId="421D80C5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65879493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AF090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67B6C8E8" wp14:editId="6A4652B5">
                                <wp:extent cx="3457575" cy="5229225"/>
                                <wp:effectExtent l="19050" t="0" r="9525" b="0"/>
                                <wp:docPr id="422726148" name="図 422726148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656D3" id="_x0000_t202" coordsize="21600,21600" o:spt="202" path="m,l,21600r21600,l21600,xe">
              <v:stroke joinstyle="miter"/>
              <v:path gradientshapeok="t" o:connecttype="rect"/>
            </v:shapetype>
            <v:shape id="_x0000_s1279" type="#_x0000_t202" style="position:absolute;left:0;text-align:left;margin-left:-20.9pt;margin-top:-24.65pt;width:282.65pt;height:41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9/T/gEAANI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KsAEWiXUJ2JOMJkLPoRaNMC/uZsIFMV&#10;3P06ClScdZ8Mibdcp2lwYQxW2fsFBRiDzXy1oqB8mRFGElTBPWfTdu8n5x4t6qalStO4DNyR4LWO&#10;Ujx3dWmfjBMVupg8OPNlHG89/4q7Pw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Psvf0/4BAADS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589AF090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67B6C8E8" wp14:editId="6A4652B5">
                          <wp:extent cx="3457575" cy="5229225"/>
                          <wp:effectExtent l="19050" t="0" r="9525" b="0"/>
                          <wp:docPr id="422726148" name="図 422726148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67A1D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36A8E04" wp14:editId="49D70146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207618532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E03A49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7D81D1C7" wp14:editId="7859C988">
                                <wp:extent cx="3457575" cy="5229225"/>
                                <wp:effectExtent l="19050" t="0" r="9525" b="0"/>
                                <wp:docPr id="1836709611" name="図 1836709611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6A8E04" id="_x0000_t202" coordsize="21600,21600" o:spt="202" path="m,l,21600r21600,l21600,xe">
              <v:stroke joinstyle="miter"/>
              <v:path gradientshapeok="t" o:connecttype="rect"/>
            </v:shapetype>
            <v:shape id="_x0000_s1315" type="#_x0000_t202" style="position:absolute;left:0;text-align:left;margin-left:-20.9pt;margin-top:-24.65pt;width:282.65pt;height:418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Mc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KvYYeBdQnUm5giTs+hPoE0L+JuzgVxV&#10;cPfrKFBx1n0ypN5ynabBhjFYZe8XFGAMNvMVobLyZUYYSVAF95xN272frHu0qJuWKk3zMnBHitc6&#10;avHc1aV/ck6U6OLyYM2Xcbz1/C/u/g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YxxTHP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6EE03A49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7D81D1C7" wp14:editId="7859C988">
                          <wp:extent cx="3457575" cy="5229225"/>
                          <wp:effectExtent l="19050" t="0" r="9525" b="0"/>
                          <wp:docPr id="1836709611" name="図 1836709611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512B5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5858C1C1" wp14:editId="600DF575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894889982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BF375F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27956B8E" wp14:editId="2A4BF7E3">
                                <wp:extent cx="3457575" cy="5229225"/>
                                <wp:effectExtent l="19050" t="0" r="9525" b="0"/>
                                <wp:docPr id="266222892" name="図 266222892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8C1C1" id="_x0000_t202" coordsize="21600,21600" o:spt="202" path="m,l,21600r21600,l21600,xe">
              <v:stroke joinstyle="miter"/>
              <v:path gradientshapeok="t" o:connecttype="rect"/>
            </v:shapetype>
            <v:shape id="_x0000_s1316" type="#_x0000_t202" style="position:absolute;left:0;text-align:left;margin-left:-20.9pt;margin-top:-24.65pt;width:282.65pt;height:418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bw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KuoQuBdQnUm5giTs+hPoE0L+JuzgVxV&#10;cPfrKFBx1n0ypN5ynabBhjFYZe8XFGAMNvPVioLyZUYYSVAF95xN272frHu0qJuWKk3zMnBHitc6&#10;avHc1aV/ck6U6OLyYM2Xcbz1/C/u/g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w1Km8P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5DBF375F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27956B8E" wp14:editId="2A4BF7E3">
                          <wp:extent cx="3457575" cy="5229225"/>
                          <wp:effectExtent l="19050" t="0" r="9525" b="0"/>
                          <wp:docPr id="266222892" name="図 266222892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FAF60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28E7C5F" wp14:editId="7F460D71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444245206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50438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3F717603" wp14:editId="7EC933EB">
                                <wp:extent cx="3457575" cy="5229225"/>
                                <wp:effectExtent l="19050" t="0" r="9525" b="0"/>
                                <wp:docPr id="621822152" name="図 621822152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E7C5F" id="_x0000_t202" coordsize="21600,21600" o:spt="202" path="m,l,21600r21600,l21600,xe">
              <v:stroke joinstyle="miter"/>
              <v:path gradientshapeok="t" o:connecttype="rect"/>
            </v:shapetype>
            <v:shape id="_x0000_s1317" type="#_x0000_t202" style="position:absolute;left:0;text-align:left;margin-left:-20.9pt;margin-top:-24.65pt;width:282.65pt;height:418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8ge/w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KtFwAi8S6jOxBxhchb9CbRpAX9zNpCr&#10;Cu5+HQUqzrpPhtRbrtM02DAGq+z9ggKMwWa+WlFQvswIIwmq4J6zabv3k3WPFnXTUqVpXgbuSPFa&#10;Ry2eu7r0T86JEl1cHqz5Mo63nv/F3R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GKHyB7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4AF50438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3F717603" wp14:editId="7EC933EB">
                          <wp:extent cx="3457575" cy="5229225"/>
                          <wp:effectExtent l="19050" t="0" r="9525" b="0"/>
                          <wp:docPr id="621822152" name="図 621822152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ECE61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47328" behindDoc="0" locked="0" layoutInCell="0" allowOverlap="1" wp14:anchorId="3D7EAC73" wp14:editId="3FAA901E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655911091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1F6A7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07D9AE9E" wp14:editId="450C9AC5">
                                <wp:extent cx="3457575" cy="5229225"/>
                                <wp:effectExtent l="19050" t="0" r="9525" b="0"/>
                                <wp:docPr id="2076128771" name="図 2076128771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EAC73" id="_x0000_t202" coordsize="21600,21600" o:spt="202" path="m,l,21600r21600,l21600,xe">
              <v:stroke joinstyle="miter"/>
              <v:path gradientshapeok="t" o:connecttype="rect"/>
            </v:shapetype>
            <v:shape id="_x0000_s1318" type="#_x0000_t202" style="position:absolute;left:0;text-align:left;margin-left:-20.9pt;margin-top:-24.65pt;width:282.65pt;height:418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3y/w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KtlwAi8S6jOxBxhchb9CbRpAX9zNpCr&#10;Cu5+HQUqzrpPhtRbrtM02DAGq+z9ggKMwWa+WlFQvswIIwmq4J6zabv3k3WPFnXTUqVpXgbuSPFa&#10;Ry2eu7r0T86JEl1cHqz5Mo63nv/F3R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MLJPfL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51F1F6A7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07D9AE9E" wp14:editId="450C9AC5">
                          <wp:extent cx="3457575" cy="5229225"/>
                          <wp:effectExtent l="19050" t="0" r="9525" b="0"/>
                          <wp:docPr id="2076128771" name="図 2076128771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D17459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0D67AEA9" wp14:editId="5DA4421D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645661505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2E595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0F9A5A53" wp14:editId="2F87E511">
                                <wp:extent cx="3457575" cy="5229225"/>
                                <wp:effectExtent l="19050" t="0" r="9525" b="0"/>
                                <wp:docPr id="1334013476" name="図 1334013476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7AEA9" id="_x0000_t202" coordsize="21600,21600" o:spt="202" path="m,l,21600r21600,l21600,xe">
              <v:stroke joinstyle="miter"/>
              <v:path gradientshapeok="t" o:connecttype="rect"/>
            </v:shapetype>
            <v:shape id="_x0000_s1319" type="#_x0000_t202" style="position:absolute;left:0;text-align:left;margin-left:-20.9pt;margin-top:-24.65pt;width:282.65pt;height:418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GEqZBn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1BE2E595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0F9A5A53" wp14:editId="2F87E511">
                          <wp:extent cx="3457575" cy="5229225"/>
                          <wp:effectExtent l="19050" t="0" r="9525" b="0"/>
                          <wp:docPr id="1334013476" name="図 1334013476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025450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51424" behindDoc="0" locked="0" layoutInCell="0" allowOverlap="1" wp14:anchorId="01893FA3" wp14:editId="095AEF50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597859287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E4906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0B6B7886" wp14:editId="34FB5AC3">
                                <wp:extent cx="3457575" cy="5229225"/>
                                <wp:effectExtent l="19050" t="0" r="9525" b="0"/>
                                <wp:docPr id="736083619" name="図 736083619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93FA3" id="_x0000_t202" coordsize="21600,21600" o:spt="202" path="m,l,21600r21600,l21600,xe">
              <v:stroke joinstyle="miter"/>
              <v:path gradientshapeok="t" o:connecttype="rect"/>
            </v:shapetype>
            <v:shape id="_x0000_s1320" type="#_x0000_t202" style="position:absolute;left:0;text-align:left;margin-left:-20.9pt;margin-top:-24.65pt;width:282.65pt;height:418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H1/w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KssYATeJVRnYo4wOYv+BNq0gL85G8hV&#10;BXe/jgIVZ90nQ+ot12kabBiDVfZ+QQHGYDNfrSgoX2aEkQRVcM/ZtN37ybpHi7ppqdI0LwN3pHit&#10;oxbPXV36J+dEiS4uD9Z8Gcdbz//i7g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MFkkfX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6CAE4906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0B6B7886" wp14:editId="34FB5AC3">
                          <wp:extent cx="3457575" cy="5229225"/>
                          <wp:effectExtent l="19050" t="0" r="9525" b="0"/>
                          <wp:docPr id="736083619" name="図 736083619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FA834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53472" behindDoc="0" locked="0" layoutInCell="0" allowOverlap="1" wp14:anchorId="009B9228" wp14:editId="6B42A916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575137490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4E36DE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29D5B984" wp14:editId="073ACC28">
                                <wp:extent cx="3457575" cy="5229225"/>
                                <wp:effectExtent l="19050" t="0" r="9525" b="0"/>
                                <wp:docPr id="868700858" name="図 868700858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B9228" id="_x0000_t202" coordsize="21600,21600" o:spt="202" path="m,l,21600r21600,l21600,xe">
              <v:stroke joinstyle="miter"/>
              <v:path gradientshapeok="t" o:connecttype="rect"/>
            </v:shapetype>
            <v:shape id="_x0000_s1321" type="#_x0000_t202" style="position:absolute;left:0;text-align:left;margin-left:-20.9pt;margin-top:-24.65pt;width:282.65pt;height:41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8b/w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Kt1wAi8S6jOxBxhchb9CbRpAX9zNpCr&#10;Cu5+HQUqzrpPhtRbrtM02DAGq+z9ggKMwWa+WlFQvswIIwmq4J6zabv3k3WPFnXTUqVpXgbuSPFa&#10;Ry2eu7r0T86JEl1cHqz5Mo63nv/F3R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GCx/xv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724E36DE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29D5B984" wp14:editId="073ACC28">
                          <wp:extent cx="3457575" cy="5229225"/>
                          <wp:effectExtent l="19050" t="0" r="9525" b="0"/>
                          <wp:docPr id="868700858" name="図 868700858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6B66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55520" behindDoc="0" locked="0" layoutInCell="0" allowOverlap="1" wp14:anchorId="775D9B0D" wp14:editId="5D123EA0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50838199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DB2E1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75B6CDC7" wp14:editId="010154CA">
                                <wp:extent cx="3457575" cy="5229225"/>
                                <wp:effectExtent l="19050" t="0" r="9525" b="0"/>
                                <wp:docPr id="693590216" name="図 693590216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5D9B0D" id="_x0000_t202" coordsize="21600,21600" o:spt="202" path="m,l,21600r21600,l21600,xe">
              <v:stroke joinstyle="miter"/>
              <v:path gradientshapeok="t" o:connecttype="rect"/>
            </v:shapetype>
            <v:shape id="_x0000_s1322" type="#_x0000_t202" style="position:absolute;left:0;text-align:left;margin-left:-20.9pt;margin-top:-24.65pt;width:282.65pt;height:418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MD/Cvf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1DEDB2E1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75B6CDC7" wp14:editId="010154CA">
                          <wp:extent cx="3457575" cy="5229225"/>
                          <wp:effectExtent l="19050" t="0" r="9525" b="0"/>
                          <wp:docPr id="693590216" name="図 693590216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3CDAE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57568" behindDoc="0" locked="0" layoutInCell="0" allowOverlap="1" wp14:anchorId="1FF97889" wp14:editId="4091F5A3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476890849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3B7F4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2B1E88D9" wp14:editId="4D74C0E7">
                                <wp:extent cx="3457575" cy="5229225"/>
                                <wp:effectExtent l="19050" t="0" r="9525" b="0"/>
                                <wp:docPr id="468951659" name="図 468951659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97889" id="_x0000_t202" coordsize="21600,21600" o:spt="202" path="m,l,21600r21600,l21600,xe">
              <v:stroke joinstyle="miter"/>
              <v:path gradientshapeok="t" o:connecttype="rect"/>
            </v:shapetype>
            <v:shape id="_x0000_s1323" type="#_x0000_t202" style="position:absolute;left:0;text-align:left;margin-left:-20.9pt;margin-top:-24.65pt;width:282.65pt;height:418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GdwPRb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2B03B7F4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2B1E88D9" wp14:editId="4D74C0E7">
                          <wp:extent cx="3457575" cy="5229225"/>
                          <wp:effectExtent l="19050" t="0" r="9525" b="0"/>
                          <wp:docPr id="468951659" name="図 468951659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BBBD2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3A894E33" wp14:editId="4089C827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33508687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97467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13193B9E" wp14:editId="4A10E886">
                                <wp:extent cx="3457575" cy="5229225"/>
                                <wp:effectExtent l="19050" t="0" r="9525" b="0"/>
                                <wp:docPr id="1901137851" name="図 1901137851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94E33" id="_x0000_t202" coordsize="21600,21600" o:spt="202" path="m,l,21600r21600,l21600,xe">
              <v:stroke joinstyle="miter"/>
              <v:path gradientshapeok="t" o:connecttype="rect"/>
            </v:shapetype>
            <v:shape id="_x0000_s1324" type="#_x0000_t202" style="position:absolute;left:0;text-align:left;margin-left:-20.9pt;margin-top:-24.65pt;width:282.65pt;height:418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j6/w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" o:allowincell="f" stroked="f">
              <v:textbox inset="1mm">
                <w:txbxContent>
                  <w:p w14:paraId="5BC97467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13193B9E" wp14:editId="4A10E886">
                          <wp:extent cx="3457575" cy="5229225"/>
                          <wp:effectExtent l="19050" t="0" r="9525" b="0"/>
                          <wp:docPr id="1901137851" name="図 1901137851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02CEF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00E1CE2D" wp14:editId="71AF4832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512466720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25AA39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26DFCF35" wp14:editId="731CFBD8">
                                <wp:extent cx="3457575" cy="5229225"/>
                                <wp:effectExtent l="19050" t="0" r="9525" b="0"/>
                                <wp:docPr id="1092880218" name="図 1092880218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1CE2D" id="_x0000_t202" coordsize="21600,21600" o:spt="202" path="m,l,21600r21600,l21600,xe">
              <v:stroke joinstyle="miter"/>
              <v:path gradientshapeok="t" o:connecttype="rect"/>
            </v:shapetype>
            <v:shape id="_x0000_s1280" type="#_x0000_t202" style="position:absolute;left:0;text-align:left;margin-left:-20.9pt;margin-top:-24.65pt;width:282.65pt;height:41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o//QEAANI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" o:allowincell="f" stroked="f">
              <v:textbox inset="1mm">
                <w:txbxContent>
                  <w:p w14:paraId="1A25AA39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26DFCF35" wp14:editId="731CFBD8">
                          <wp:extent cx="3457575" cy="5229225"/>
                          <wp:effectExtent l="19050" t="0" r="9525" b="0"/>
                          <wp:docPr id="1092880218" name="図 1092880218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EB399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761664" behindDoc="0" locked="0" layoutInCell="0" allowOverlap="1" wp14:anchorId="00D060E8" wp14:editId="55224480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754784272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5E80D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05B54B81" wp14:editId="171E39C8">
                                <wp:extent cx="3457575" cy="5229225"/>
                                <wp:effectExtent l="19050" t="0" r="9525" b="0"/>
                                <wp:docPr id="551668332" name="図 551668332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D060E8" id="_x0000_t202" coordsize="21600,21600" o:spt="202" path="m,l,21600r21600,l21600,xe">
              <v:stroke joinstyle="miter"/>
              <v:path gradientshapeok="t" o:connecttype="rect"/>
            </v:shapetype>
            <v:shape id="_x0000_s1325" type="#_x0000_t202" style="position:absolute;left:0;text-align:left;margin-left:-20.9pt;margin-top:-24.65pt;width:282.65pt;height:418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nK/gEAANM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K2owdBt4lVGdijjA5i/4E2rSAvzkbyFUF&#10;d7+OAhVn3SdD6i3XaRpsGINV9n5BAcZgM1+tKChfZoSRBFVwz9m03fvJukeLummp0jQvA3ekeK2j&#10;Fs9dXfon50SJLi4P1nwZx1vP/+LuDw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xUppyv4BAADT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7F95E80D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05B54B81" wp14:editId="171E39C8">
                          <wp:extent cx="3457575" cy="5229225"/>
                          <wp:effectExtent l="19050" t="0" r="9525" b="0"/>
                          <wp:docPr id="551668332" name="図 551668332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3EDB9" w14:textId="77777777" w:rsidR="00303DED" w:rsidRDefault="00303DED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AAC064" wp14:editId="17A36BC3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61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E8534" w14:textId="77777777" w:rsidR="00303DED" w:rsidRDefault="00303DED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31E0F767" wp14:editId="1E7FE756">
                                <wp:extent cx="3457575" cy="5229225"/>
                                <wp:effectExtent l="19050" t="0" r="9525" b="0"/>
                                <wp:docPr id="3" name="図 3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AC064" id="_x0000_t202" coordsize="21600,21600" o:spt="202" path="m,l,21600r21600,l21600,xe">
              <v:stroke joinstyle="miter"/>
              <v:path gradientshapeok="t" o:connecttype="rect"/>
            </v:shapetype>
            <v:shape id="_x0000_s1326" type="#_x0000_t202" style="position:absolute;left:0;text-align:left;margin-left:-20.9pt;margin-top:-24.65pt;width:282.65pt;height:4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" o:allowincell="f" stroked="f">
              <v:textbox inset="1mm">
                <w:txbxContent>
                  <w:p w14:paraId="4BFE8534" w14:textId="77777777" w:rsidR="00303DED" w:rsidRDefault="00303DED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31E0F767" wp14:editId="1E7FE756">
                          <wp:extent cx="3457575" cy="5229225"/>
                          <wp:effectExtent l="19050" t="0" r="9525" b="0"/>
                          <wp:docPr id="3" name="図 3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D2A72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6C719AAD" wp14:editId="5D47D59C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925663741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86550B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39F67445" wp14:editId="3ED75D00">
                                <wp:extent cx="3457575" cy="5229225"/>
                                <wp:effectExtent l="19050" t="0" r="9525" b="0"/>
                                <wp:docPr id="1878286710" name="図 1878286710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719AAD" id="_x0000_t202" coordsize="21600,21600" o:spt="202" path="m,l,21600r21600,l21600,xe">
              <v:stroke joinstyle="miter"/>
              <v:path gradientshapeok="t" o:connecttype="rect"/>
            </v:shapetype>
            <v:shape id="_x0000_s1281" type="#_x0000_t202" style="position:absolute;left:0;text-align:left;margin-left:-20.9pt;margin-top:-24.65pt;width:282.65pt;height:4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TR/gEAANI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OsAEWiXUJ2JOMJkLPoRaNMC/uZsIFMV&#10;3P06ClScdZ8Mibdcp2lwYQxW2fsFBRiDzXy1oqB8mRFGElTBPWfTdu8n5x4t6qalStO4DNyR4LWO&#10;Ujx3dWmfjBMVupg8OPNlHG89/4q7Pw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P1BE0f4BAADS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4886550B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39F67445" wp14:editId="3ED75D00">
                          <wp:extent cx="3457575" cy="5229225"/>
                          <wp:effectExtent l="19050" t="0" r="9525" b="0"/>
                          <wp:docPr id="1878286710" name="図 1878286710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36FF1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27DA97C4" wp14:editId="07FD08BB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641808639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322C5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67178BFC" wp14:editId="0D622B3A">
                                <wp:extent cx="3457575" cy="5229225"/>
                                <wp:effectExtent l="19050" t="0" r="9525" b="0"/>
                                <wp:docPr id="1252462789" name="図 1252462789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DA97C4" id="_x0000_t202" coordsize="21600,21600" o:spt="202" path="m,l,21600r21600,l21600,xe">
              <v:stroke joinstyle="miter"/>
              <v:path gradientshapeok="t" o:connecttype="rect"/>
            </v:shapetype>
            <v:shape id="_x0000_s1282" type="#_x0000_t202" style="position:absolute;left:0;text-align:left;margin-left:-20.9pt;margin-top:-24.65pt;width:282.65pt;height:41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nx6xPf4BAADS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1F9322C5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67178BFC" wp14:editId="0D622B3A">
                          <wp:extent cx="3457575" cy="5229225"/>
                          <wp:effectExtent l="19050" t="0" r="9525" b="0"/>
                          <wp:docPr id="1252462789" name="図 1252462789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65B20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1144AF33" wp14:editId="1301F306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578101087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12E0CC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0A20FA09" wp14:editId="2E24D3F5">
                                <wp:extent cx="3457575" cy="5229225"/>
                                <wp:effectExtent l="19050" t="0" r="9525" b="0"/>
                                <wp:docPr id="2083810019" name="図 2083810019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44AF33" id="_x0000_t202" coordsize="21600,21600" o:spt="202" path="m,l,21600r21600,l21600,xe">
              <v:stroke joinstyle="miter"/>
              <v:path gradientshapeok="t" o:connecttype="rect"/>
            </v:shapetype>
            <v:shape id="_x0000_s1283" type="#_x0000_t202" style="position:absolute;left:0;text-align:left;margin-left:-20.9pt;margin-top:-24.65pt;width:282.65pt;height:41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OJGG3P4BAADS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0912E0CC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0A20FA09" wp14:editId="2E24D3F5">
                          <wp:extent cx="3457575" cy="5229225"/>
                          <wp:effectExtent l="19050" t="0" r="9525" b="0"/>
                          <wp:docPr id="2083810019" name="図 2083810019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EDA2A" w14:textId="77777777" w:rsidR="0011313B" w:rsidRDefault="0011313B">
    <w:pPr>
      <w:pStyle w:val="ac"/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4CD4E932" wp14:editId="1F030FF6">
              <wp:simplePos x="0" y="0"/>
              <wp:positionH relativeFrom="margin">
                <wp:posOffset>-265430</wp:posOffset>
              </wp:positionH>
              <wp:positionV relativeFrom="margin">
                <wp:posOffset>-313055</wp:posOffset>
              </wp:positionV>
              <wp:extent cx="3589655" cy="5314950"/>
              <wp:effectExtent l="1270" t="1270" r="0" b="0"/>
              <wp:wrapNone/>
              <wp:docPr id="1218063606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5314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B11A8" w14:textId="77777777" w:rsidR="0011313B" w:rsidRDefault="0011313B">
                          <w:r>
                            <w:rPr>
                              <w:noProof/>
                              <w:vanish/>
                            </w:rPr>
                            <w:drawing>
                              <wp:inline distT="0" distB="0" distL="0" distR="0" wp14:anchorId="55E429AE" wp14:editId="2D1FE396">
                                <wp:extent cx="3457575" cy="5229225"/>
                                <wp:effectExtent l="19050" t="0" r="9525" b="0"/>
                                <wp:docPr id="1573960205" name="図 1573960205" descr="TemplatePicture\Formal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TemplatePicture\Formal.BMP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57575" cy="52292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D4E932" id="_x0000_t202" coordsize="21600,21600" o:spt="202" path="m,l,21600r21600,l21600,xe">
              <v:stroke joinstyle="miter"/>
              <v:path gradientshapeok="t" o:connecttype="rect"/>
            </v:shapetype>
            <v:shape id="_x0000_s1284" type="#_x0000_t202" style="position:absolute;left:0;text-align:left;margin-left:-20.9pt;margin-top:-24.65pt;width:282.65pt;height:41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" o:allowincell="f" stroked="f">
              <v:textbox inset="1mm">
                <w:txbxContent>
                  <w:p w14:paraId="164B11A8" w14:textId="77777777" w:rsidR="0011313B" w:rsidRDefault="0011313B">
                    <w:r>
                      <w:rPr>
                        <w:noProof/>
                        <w:vanish/>
                      </w:rPr>
                      <w:drawing>
                        <wp:inline distT="0" distB="0" distL="0" distR="0" wp14:anchorId="55E429AE" wp14:editId="2D1FE396">
                          <wp:extent cx="3457575" cy="5229225"/>
                          <wp:effectExtent l="19050" t="0" r="9525" b="0"/>
                          <wp:docPr id="1573960205" name="図 1573960205" descr="TemplatePicture\Formal.BMP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TemplatePicture\Formal.BMP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57575" cy="5229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03"/>
  <w:bordersDoNotSurroundHeader/>
  <w:bordersDoNotSurroundFooter/>
  <w:proofState w:spelling="clean" w:grammar="clean"/>
  <w:formsDesign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ED"/>
    <w:rsid w:val="0011313B"/>
    <w:rsid w:val="00303DED"/>
    <w:rsid w:val="006F2073"/>
    <w:rsid w:val="00A67761"/>
    <w:rsid w:val="00CA530A"/>
    <w:rsid w:val="00DC7F1A"/>
    <w:rsid w:val="00F14008"/>
    <w:rsid w:val="00F4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65ECF9"/>
  <w15:chartTrackingRefBased/>
  <w15:docId w15:val="{4457DAEC-7D16-4392-A664-2EE6DBED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DED"/>
    <w:pPr>
      <w:widowControl w:val="0"/>
      <w:jc w:val="both"/>
    </w:pPr>
    <w:rPr>
      <w:rFonts w:ascii="ＭＳ 明朝" w:eastAsia="ＭＳ 明朝" w:hAnsi="ＭＳ 明朝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3D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D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D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DED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DED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DED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DED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DED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03D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03D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03D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03D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03D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0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D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03D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D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03D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DE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03DE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03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03DE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03DED"/>
    <w:rPr>
      <w:b/>
      <w:bCs/>
      <w:smallCaps/>
      <w:color w:val="0F4761" w:themeColor="accent1" w:themeShade="BF"/>
      <w:spacing w:val="5"/>
    </w:rPr>
  </w:style>
  <w:style w:type="paragraph" w:customStyle="1" w:styleId="R">
    <w:name w:val="R会社"/>
    <w:basedOn w:val="a"/>
    <w:rsid w:val="00303DED"/>
    <w:pPr>
      <w:adjustRightInd w:val="0"/>
      <w:snapToGrid w:val="0"/>
      <w:ind w:left="113" w:right="113"/>
      <w:jc w:val="left"/>
    </w:pPr>
    <w:rPr>
      <w:sz w:val="22"/>
      <w:szCs w:val="20"/>
      <w:lang w:bidi="he-IL"/>
    </w:rPr>
  </w:style>
  <w:style w:type="paragraph" w:customStyle="1" w:styleId="RNH">
    <w:name w:val="R会社_NH"/>
    <w:basedOn w:val="R"/>
    <w:rsid w:val="00303DED"/>
    <w:pPr>
      <w:ind w:left="0"/>
    </w:pPr>
    <w:rPr>
      <w:noProof/>
    </w:rPr>
  </w:style>
  <w:style w:type="paragraph" w:customStyle="1" w:styleId="R0">
    <w:name w:val="R氏名"/>
    <w:basedOn w:val="a"/>
    <w:rsid w:val="00303DED"/>
    <w:pPr>
      <w:adjustRightInd w:val="0"/>
      <w:snapToGrid w:val="0"/>
      <w:jc w:val="distribute"/>
    </w:pPr>
    <w:rPr>
      <w:sz w:val="44"/>
      <w:szCs w:val="20"/>
      <w:lang w:bidi="he-IL"/>
    </w:rPr>
  </w:style>
  <w:style w:type="paragraph" w:customStyle="1" w:styleId="RNH0">
    <w:name w:val="R氏名_NH"/>
    <w:basedOn w:val="R0"/>
    <w:rsid w:val="00303DED"/>
    <w:rPr>
      <w:noProof/>
    </w:rPr>
  </w:style>
  <w:style w:type="paragraph" w:customStyle="1" w:styleId="R1">
    <w:name w:val="R住所_1"/>
    <w:basedOn w:val="a"/>
    <w:rsid w:val="00303DED"/>
    <w:pPr>
      <w:adjustRightInd w:val="0"/>
      <w:snapToGrid w:val="0"/>
      <w:ind w:left="113" w:right="113"/>
      <w:jc w:val="left"/>
    </w:pPr>
    <w:rPr>
      <w:szCs w:val="20"/>
      <w:lang w:bidi="he-IL"/>
    </w:rPr>
  </w:style>
  <w:style w:type="paragraph" w:customStyle="1" w:styleId="R1NH">
    <w:name w:val="R住所_1_NH"/>
    <w:basedOn w:val="R1"/>
    <w:rsid w:val="00303DED"/>
    <w:pPr>
      <w:ind w:left="0"/>
    </w:pPr>
    <w:rPr>
      <w:noProof/>
    </w:rPr>
  </w:style>
  <w:style w:type="paragraph" w:customStyle="1" w:styleId="R2">
    <w:name w:val="R住所_2"/>
    <w:basedOn w:val="a"/>
    <w:rsid w:val="00303DED"/>
    <w:pPr>
      <w:adjustRightInd w:val="0"/>
      <w:snapToGrid w:val="0"/>
      <w:ind w:left="113" w:right="113"/>
      <w:jc w:val="right"/>
    </w:pPr>
    <w:rPr>
      <w:szCs w:val="20"/>
      <w:lang w:bidi="he-IL"/>
    </w:rPr>
  </w:style>
  <w:style w:type="paragraph" w:customStyle="1" w:styleId="R2NH">
    <w:name w:val="R住所_2_NH"/>
    <w:basedOn w:val="R2"/>
    <w:rsid w:val="00303DED"/>
    <w:pPr>
      <w:ind w:left="0"/>
    </w:pPr>
    <w:rPr>
      <w:noProof/>
    </w:rPr>
  </w:style>
  <w:style w:type="paragraph" w:customStyle="1" w:styleId="R3">
    <w:name w:val="R部署"/>
    <w:basedOn w:val="a"/>
    <w:rsid w:val="00303DED"/>
    <w:pPr>
      <w:adjustRightInd w:val="0"/>
      <w:snapToGrid w:val="0"/>
      <w:ind w:left="113" w:right="113"/>
      <w:jc w:val="center"/>
    </w:pPr>
    <w:rPr>
      <w:sz w:val="20"/>
      <w:szCs w:val="20"/>
      <w:lang w:bidi="he-IL"/>
    </w:rPr>
  </w:style>
  <w:style w:type="paragraph" w:customStyle="1" w:styleId="RNH1">
    <w:name w:val="R部署_NH"/>
    <w:basedOn w:val="R3"/>
    <w:rsid w:val="00303DED"/>
    <w:pPr>
      <w:ind w:left="0"/>
    </w:pPr>
    <w:rPr>
      <w:noProof/>
    </w:rPr>
  </w:style>
  <w:style w:type="paragraph" w:customStyle="1" w:styleId="RA">
    <w:name w:val="R郵便番号A"/>
    <w:basedOn w:val="a"/>
    <w:rsid w:val="00303DED"/>
    <w:pPr>
      <w:adjustRightInd w:val="0"/>
      <w:snapToGrid w:val="0"/>
      <w:spacing w:before="10"/>
      <w:ind w:leftChars="-5" w:left="-5" w:right="-3391"/>
      <w:jc w:val="left"/>
    </w:pPr>
    <w:rPr>
      <w:rFonts w:ascii="ＭＳ ゴシック" w:eastAsia="ＭＳ ゴシック" w:hAnsi="OCRB"/>
      <w:spacing w:val="134"/>
      <w:kern w:val="0"/>
      <w:sz w:val="44"/>
      <w:szCs w:val="20"/>
      <w:lang w:bidi="he-IL"/>
    </w:rPr>
  </w:style>
  <w:style w:type="paragraph" w:customStyle="1" w:styleId="RB">
    <w:name w:val="R郵便番号B"/>
    <w:basedOn w:val="a"/>
    <w:rsid w:val="00303DED"/>
    <w:pPr>
      <w:wordWrap w:val="0"/>
      <w:adjustRightInd w:val="0"/>
      <w:snapToGrid w:val="0"/>
      <w:spacing w:before="10"/>
      <w:ind w:left="-5279" w:rightChars="-80" w:right="-80"/>
      <w:jc w:val="right"/>
    </w:pPr>
    <w:rPr>
      <w:rFonts w:ascii="ＭＳ ゴシック" w:eastAsia="ＭＳ ゴシック" w:hAnsi="OCRB"/>
      <w:snapToGrid w:val="0"/>
      <w:spacing w:val="120"/>
      <w:kern w:val="0"/>
      <w:sz w:val="44"/>
      <w:szCs w:val="20"/>
      <w:lang w:bidi="he-IL"/>
    </w:rPr>
  </w:style>
  <w:style w:type="paragraph" w:customStyle="1" w:styleId="S">
    <w:name w:val="S会社"/>
    <w:basedOn w:val="a"/>
    <w:rsid w:val="00303DED"/>
    <w:pPr>
      <w:adjustRightInd w:val="0"/>
      <w:snapToGrid w:val="0"/>
      <w:spacing w:line="160" w:lineRule="atLeast"/>
      <w:ind w:left="113" w:right="113"/>
      <w:jc w:val="left"/>
    </w:pPr>
    <w:rPr>
      <w:w w:val="110"/>
      <w:sz w:val="14"/>
      <w:szCs w:val="20"/>
      <w:lang w:bidi="he-IL"/>
    </w:rPr>
  </w:style>
  <w:style w:type="paragraph" w:customStyle="1" w:styleId="S0">
    <w:name w:val="S氏名"/>
    <w:basedOn w:val="a"/>
    <w:rsid w:val="00303DED"/>
    <w:pPr>
      <w:adjustRightInd w:val="0"/>
      <w:snapToGrid w:val="0"/>
      <w:ind w:left="113" w:right="113"/>
      <w:jc w:val="distribute"/>
    </w:pPr>
    <w:rPr>
      <w:w w:val="110"/>
      <w:sz w:val="24"/>
      <w:szCs w:val="20"/>
      <w:lang w:bidi="he-IL"/>
    </w:rPr>
  </w:style>
  <w:style w:type="paragraph" w:customStyle="1" w:styleId="S1">
    <w:name w:val="S住所_1"/>
    <w:basedOn w:val="a"/>
    <w:rsid w:val="00303DED"/>
    <w:pPr>
      <w:adjustRightInd w:val="0"/>
      <w:snapToGrid w:val="0"/>
      <w:ind w:left="113" w:right="113"/>
      <w:jc w:val="left"/>
    </w:pPr>
    <w:rPr>
      <w:snapToGrid w:val="0"/>
      <w:sz w:val="18"/>
      <w:szCs w:val="20"/>
      <w:lang w:bidi="he-IL"/>
    </w:rPr>
  </w:style>
  <w:style w:type="paragraph" w:customStyle="1" w:styleId="S2">
    <w:name w:val="S住所_2"/>
    <w:basedOn w:val="a"/>
    <w:rsid w:val="00303DED"/>
    <w:pPr>
      <w:adjustRightInd w:val="0"/>
      <w:snapToGrid w:val="0"/>
      <w:ind w:left="113" w:right="113"/>
      <w:jc w:val="right"/>
    </w:pPr>
    <w:rPr>
      <w:w w:val="110"/>
      <w:sz w:val="18"/>
      <w:szCs w:val="20"/>
      <w:lang w:bidi="he-IL"/>
    </w:rPr>
  </w:style>
  <w:style w:type="paragraph" w:customStyle="1" w:styleId="S3">
    <w:name w:val="S電話番号"/>
    <w:basedOn w:val="a"/>
    <w:rsid w:val="00303DED"/>
    <w:pPr>
      <w:adjustRightInd w:val="0"/>
      <w:snapToGrid w:val="0"/>
      <w:spacing w:line="140" w:lineRule="exact"/>
      <w:ind w:left="113" w:right="113"/>
      <w:jc w:val="right"/>
    </w:pPr>
    <w:rPr>
      <w:sz w:val="14"/>
      <w:szCs w:val="20"/>
      <w:lang w:bidi="he-IL"/>
    </w:rPr>
  </w:style>
  <w:style w:type="paragraph" w:customStyle="1" w:styleId="S4">
    <w:name w:val="S部署"/>
    <w:basedOn w:val="a"/>
    <w:rsid w:val="00303DED"/>
    <w:pPr>
      <w:adjustRightInd w:val="0"/>
      <w:snapToGrid w:val="0"/>
      <w:spacing w:line="160" w:lineRule="exact"/>
      <w:ind w:left="113" w:right="113"/>
      <w:jc w:val="center"/>
    </w:pPr>
    <w:rPr>
      <w:w w:val="110"/>
      <w:sz w:val="14"/>
      <w:szCs w:val="20"/>
      <w:lang w:bidi="he-IL"/>
    </w:rPr>
  </w:style>
  <w:style w:type="paragraph" w:customStyle="1" w:styleId="SA">
    <w:name w:val="S郵便番号A"/>
    <w:basedOn w:val="a"/>
    <w:rsid w:val="00303DED"/>
    <w:pPr>
      <w:adjustRightInd w:val="0"/>
      <w:snapToGrid w:val="0"/>
      <w:ind w:left="-510" w:right="-1440" w:firstLine="420"/>
      <w:jc w:val="left"/>
    </w:pPr>
    <w:rPr>
      <w:rFonts w:ascii="ＭＳ ゴシック" w:eastAsia="ＭＳ ゴシック" w:hAnsi="OCRB"/>
      <w:spacing w:val="46"/>
      <w:sz w:val="30"/>
      <w:szCs w:val="20"/>
      <w:lang w:bidi="he-IL"/>
    </w:rPr>
  </w:style>
  <w:style w:type="paragraph" w:customStyle="1" w:styleId="SB">
    <w:name w:val="S郵便番号B"/>
    <w:basedOn w:val="a"/>
    <w:rsid w:val="00303DED"/>
    <w:pPr>
      <w:wordWrap w:val="0"/>
      <w:adjustRightInd w:val="0"/>
      <w:snapToGrid w:val="0"/>
      <w:ind w:left="-420" w:rightChars="-50" w:right="-50" w:hanging="646"/>
      <w:jc w:val="right"/>
    </w:pPr>
    <w:rPr>
      <w:rFonts w:ascii="ＭＳ ゴシック" w:eastAsia="ＭＳ ゴシック" w:hAnsi="OCRB"/>
      <w:spacing w:val="46"/>
      <w:sz w:val="30"/>
      <w:szCs w:val="20"/>
      <w:lang w:bidi="he-IL"/>
    </w:rPr>
  </w:style>
  <w:style w:type="paragraph" w:customStyle="1" w:styleId="SC">
    <w:name w:val="S郵便番号C"/>
    <w:basedOn w:val="a"/>
    <w:rsid w:val="00303DED"/>
    <w:pPr>
      <w:adjustRightInd w:val="0"/>
      <w:snapToGrid w:val="0"/>
      <w:ind w:left="-91" w:right="57"/>
      <w:jc w:val="right"/>
    </w:pPr>
    <w:rPr>
      <w:rFonts w:ascii="ＭＳ ゴシック" w:eastAsia="ＭＳ ゴシック" w:hAnsi="OCRB"/>
      <w:szCs w:val="20"/>
      <w:lang w:bidi="he-IL"/>
    </w:rPr>
  </w:style>
  <w:style w:type="paragraph" w:styleId="aa">
    <w:name w:val="Balloon Text"/>
    <w:basedOn w:val="a"/>
    <w:link w:val="ab"/>
    <w:semiHidden/>
    <w:rsid w:val="00303DED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basedOn w:val="a0"/>
    <w:link w:val="aa"/>
    <w:semiHidden/>
    <w:rsid w:val="00303DED"/>
    <w:rPr>
      <w:rFonts w:ascii="Arial" w:eastAsia="ＭＳ ゴシック" w:hAnsi="Arial" w:cs="Times New Roman"/>
      <w:sz w:val="18"/>
      <w:szCs w:val="18"/>
      <w14:ligatures w14:val="none"/>
    </w:rPr>
  </w:style>
  <w:style w:type="paragraph" w:styleId="ac">
    <w:name w:val="header"/>
    <w:basedOn w:val="a"/>
    <w:link w:val="ad"/>
    <w:rsid w:val="00303DE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rsid w:val="00303DED"/>
    <w:rPr>
      <w:rFonts w:ascii="Century" w:eastAsia="ＭＳ 明朝" w:hAnsi="Century" w:cs="Times New Roman"/>
      <w14:ligatures w14:val="none"/>
    </w:rPr>
  </w:style>
  <w:style w:type="paragraph" w:styleId="ae">
    <w:name w:val="footer"/>
    <w:basedOn w:val="a"/>
    <w:link w:val="af"/>
    <w:rsid w:val="00303DE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rsid w:val="00303DED"/>
    <w:rPr>
      <w:rFonts w:ascii="Century" w:eastAsia="ＭＳ 明朝" w:hAnsi="Century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header" Target="header45.xml"/><Relationship Id="rId55" Type="http://schemas.openxmlformats.org/officeDocument/2006/relationships/header" Target="header50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3" Type="http://schemas.openxmlformats.org/officeDocument/2006/relationships/header" Target="header48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56" Type="http://schemas.openxmlformats.org/officeDocument/2006/relationships/header" Target="header51.xml"/><Relationship Id="rId8" Type="http://schemas.openxmlformats.org/officeDocument/2006/relationships/header" Target="header3.xml"/><Relationship Id="rId51" Type="http://schemas.openxmlformats.org/officeDocument/2006/relationships/header" Target="header46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54" Type="http://schemas.openxmlformats.org/officeDocument/2006/relationships/header" Target="header49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57" Type="http://schemas.openxmlformats.org/officeDocument/2006/relationships/fontTable" Target="fontTable.xml"/><Relationship Id="rId10" Type="http://schemas.openxmlformats.org/officeDocument/2006/relationships/header" Target="header5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header" Target="header47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1\POSTCARD20.WIZ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POSTCARD20</Template>
  <TotalTime>3</TotalTime>
  <Pages>50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Susumu Funaki</dc:creator>
  <cp:keywords/>
  <dc:description/>
  <cp:lastModifiedBy>Susumu Funaki</cp:lastModifiedBy>
  <cp:revision>1</cp:revision>
  <cp:lastPrinted>2025-04-14T11:50:00Z</cp:lastPrinted>
  <dcterms:created xsi:type="dcterms:W3CDTF">2025-04-14T11:53:00Z</dcterms:created>
  <dcterms:modified xsi:type="dcterms:W3CDTF">2025-04-14T11:57:00Z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zardSucceeded">
    <vt:i4>1</vt:i4>
  </property>
  <property fmtid="{D5CDD505-2E9C-101B-9397-08002B2CF9AE}" pid="3" name="RcpntHNum">
    <vt:i4>1</vt:i4>
  </property>
  <property fmtid="{D5CDD505-2E9C-101B-9397-08002B2CF9AE}" pid="4" name="SenderHNum">
    <vt:i4>1</vt:i4>
  </property>
</Properties>
</file>