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2EF0" w14:textId="06CBD656" w:rsidR="00303DED" w:rsidRDefault="00FA6C53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5428D79" wp14:editId="54EA4954">
                <wp:simplePos x="0" y="0"/>
                <wp:positionH relativeFrom="margin">
                  <wp:align>left</wp:align>
                </wp:positionH>
                <wp:positionV relativeFrom="paragraph">
                  <wp:posOffset>2832930</wp:posOffset>
                </wp:positionV>
                <wp:extent cx="3135923" cy="1633562"/>
                <wp:effectExtent l="0" t="0" r="7620" b="5080"/>
                <wp:wrapNone/>
                <wp:docPr id="1266401061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923" cy="1633562"/>
                          <a:chOff x="0" y="0"/>
                          <a:chExt cx="3185185" cy="1633562"/>
                        </a:xfrm>
                      </wpg:grpSpPr>
                      <wps:wsp>
                        <wps:cNvPr id="239805643" name="テキスト ボックス 1"/>
                        <wps:cNvSpPr txBox="1">
                          <a:spLocks/>
                        </wps:cNvSpPr>
                        <wps:spPr>
                          <a:xfrm>
                            <a:off x="0" y="750277"/>
                            <a:ext cx="2236470" cy="883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F377F3" w14:textId="77777777" w:rsidR="00577FAB" w:rsidRPr="007933B4" w:rsidRDefault="00577FAB" w:rsidP="00577FAB">
                              <w:pPr>
                                <w:spacing w:line="280" w:lineRule="exact"/>
                                <w:jc w:val="left"/>
                                <w:rPr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</w:pPr>
                              <w:r w:rsidRPr="007933B4"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〒</w:t>
                              </w:r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618</w:t>
                              </w:r>
                              <w:r w:rsidRPr="007933B4"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0024</w:t>
                              </w:r>
                              <w:r w:rsidRPr="007933B4"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島本町若山台2-3-32-304</w:t>
                              </w:r>
                            </w:p>
                            <w:p w14:paraId="574D89FB" w14:textId="77777777" w:rsidR="00577FAB" w:rsidRPr="007933B4" w:rsidRDefault="00577FAB" w:rsidP="00577FAB">
                              <w:pPr>
                                <w:spacing w:line="280" w:lineRule="exact"/>
                                <w:jc w:val="left"/>
                                <w:rPr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Re:Code</w:t>
                              </w:r>
                              <w:proofErr w:type="spellEnd"/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 xml:space="preserve"> Labs 舟木　進</w:t>
                              </w:r>
                            </w:p>
                            <w:p w14:paraId="54B340D1" w14:textId="77777777" w:rsidR="00577FAB" w:rsidRDefault="00577FAB" w:rsidP="00577FAB">
                              <w:pPr>
                                <w:spacing w:line="280" w:lineRule="exact"/>
                                <w:jc w:val="left"/>
                                <w:rPr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</w:pPr>
                              <w:hyperlink r:id="rId7" w:history="1">
                                <w:r w:rsidRPr="00A905B4">
                                  <w:rPr>
                                    <w:rStyle w:val="af0"/>
                                    <w:rFonts w:ascii="游ゴシック Medium" w:eastAsia="游ゴシック Medium" w:hAnsi="游ゴシック Medium"/>
                                    <w:b/>
                                    <w:sz w:val="19"/>
                                    <w:szCs w:val="19"/>
                                  </w:rPr>
                                  <w:t>https://recode-labs.tech/</w:t>
                                </w:r>
                              </w:hyperlink>
                            </w:p>
                            <w:p w14:paraId="7BCA7B92" w14:textId="77777777" w:rsidR="00577FAB" w:rsidRDefault="00577FAB" w:rsidP="00577FAB">
                              <w:pPr>
                                <w:spacing w:line="280" w:lineRule="exact"/>
                                <w:jc w:val="left"/>
                                <w:rPr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</w:pPr>
                              <w:r w:rsidRPr="007933B4"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TEL 0</w:t>
                              </w:r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>90-3712-9354</w:t>
                              </w:r>
                            </w:p>
                            <w:p w14:paraId="21F39497" w14:textId="77777777" w:rsidR="00577FAB" w:rsidRPr="007933B4" w:rsidRDefault="00577FAB" w:rsidP="00577FAB">
                              <w:pPr>
                                <w:spacing w:line="280" w:lineRule="exact"/>
                                <w:jc w:val="left"/>
                                <w:rPr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 w:hint="eastAsia"/>
                                  <w:b/>
                                  <w:sz w:val="19"/>
                                  <w:szCs w:val="19"/>
                                </w:rPr>
                                <w:t xml:space="preserve">E-mail: </w:t>
                              </w:r>
                              <w:r w:rsidRPr="001B5389">
                                <w:rPr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tech.recode.labs@gmail.com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2147384" name="図 72" descr="QR コード&#10;&#10;AI によって生成されたコンテンツは間違っている可能性があります。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2376" y="533399"/>
                            <a:ext cx="773842" cy="7738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185703" name="図 30" descr="ロゴ&#10;&#10;AI によって生成されたコンテンツは間違っている可能性があります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339" y="0"/>
                            <a:ext cx="2049780" cy="9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067171" name="テキスト ボックス 1"/>
                        <wps:cNvSpPr txBox="1">
                          <a:spLocks/>
                        </wps:cNvSpPr>
                        <wps:spPr>
                          <a:xfrm>
                            <a:off x="2011705" y="1307123"/>
                            <a:ext cx="117348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C77116" w14:textId="77777777" w:rsidR="00577FAB" w:rsidRPr="00432636" w:rsidRDefault="00577FAB" w:rsidP="00577FAB">
                              <w:pPr>
                                <w:spacing w:after="12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ホームページ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428D79" id="グループ化 9" o:spid="_x0000_s1026" style="position:absolute;left:0;text-align:left;margin-left:0;margin-top:223.05pt;width:246.9pt;height:128.65pt;z-index:-251642880;mso-position-horizontal:left;mso-position-horizontal-relative:margin;mso-width-relative:margin" coordsize="31851,16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7" type="#_x0000_t202" style="position:absolute;top:7502;width:22364;height:8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" filled="f" stroked="f" strokeweight=".5pt">
                  <v:textbox inset="0,0,0,0">
                    <w:txbxContent>
                      <w:p w14:paraId="40F377F3" w14:textId="77777777" w:rsidR="00577FAB" w:rsidRPr="007933B4" w:rsidRDefault="00577FAB" w:rsidP="00577FAB">
                        <w:pPr>
                          <w:spacing w:line="280" w:lineRule="exact"/>
                          <w:jc w:val="left"/>
                          <w:rPr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</w:pPr>
                        <w:r w:rsidRPr="007933B4"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〒</w:t>
                        </w:r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618</w:t>
                        </w:r>
                        <w:r w:rsidRPr="007933B4"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0024</w:t>
                        </w:r>
                        <w:r w:rsidRPr="007933B4"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島本町若山台2-3-32-304</w:t>
                        </w:r>
                      </w:p>
                      <w:p w14:paraId="574D89FB" w14:textId="77777777" w:rsidR="00577FAB" w:rsidRPr="007933B4" w:rsidRDefault="00577FAB" w:rsidP="00577FAB">
                        <w:pPr>
                          <w:spacing w:line="280" w:lineRule="exact"/>
                          <w:jc w:val="left"/>
                          <w:rPr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Re:Code</w:t>
                        </w:r>
                        <w:proofErr w:type="spellEnd"/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 xml:space="preserve"> Labs 舟木　進</w:t>
                        </w:r>
                      </w:p>
                      <w:p w14:paraId="54B340D1" w14:textId="77777777" w:rsidR="00577FAB" w:rsidRDefault="00577FAB" w:rsidP="00577FAB">
                        <w:pPr>
                          <w:spacing w:line="280" w:lineRule="exact"/>
                          <w:jc w:val="left"/>
                          <w:rPr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</w:pPr>
                        <w:hyperlink r:id="rId10" w:history="1">
                          <w:r w:rsidRPr="00A905B4">
                            <w:rPr>
                              <w:rStyle w:val="af0"/>
                              <w:rFonts w:ascii="游ゴシック Medium" w:eastAsia="游ゴシック Medium" w:hAnsi="游ゴシック Medium"/>
                              <w:b/>
                              <w:sz w:val="19"/>
                              <w:szCs w:val="19"/>
                            </w:rPr>
                            <w:t>https://recode-labs.tech/</w:t>
                          </w:r>
                        </w:hyperlink>
                      </w:p>
                      <w:p w14:paraId="7BCA7B92" w14:textId="77777777" w:rsidR="00577FAB" w:rsidRDefault="00577FAB" w:rsidP="00577FAB">
                        <w:pPr>
                          <w:spacing w:line="280" w:lineRule="exact"/>
                          <w:jc w:val="left"/>
                          <w:rPr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</w:pPr>
                        <w:r w:rsidRPr="007933B4"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TEL 0</w:t>
                        </w:r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>90-3712-9354</w:t>
                        </w:r>
                      </w:p>
                      <w:p w14:paraId="21F39497" w14:textId="77777777" w:rsidR="00577FAB" w:rsidRPr="007933B4" w:rsidRDefault="00577FAB" w:rsidP="00577FAB">
                        <w:pPr>
                          <w:spacing w:line="280" w:lineRule="exact"/>
                          <w:jc w:val="left"/>
                          <w:rPr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</w:pPr>
                        <w:r>
                          <w:rPr>
                            <w:rFonts w:ascii="游ゴシック Medium" w:eastAsia="游ゴシック Medium" w:hAnsi="游ゴシック Medium" w:hint="eastAsia"/>
                            <w:b/>
                            <w:sz w:val="19"/>
                            <w:szCs w:val="19"/>
                          </w:rPr>
                          <w:t xml:space="preserve">E-mail: </w:t>
                        </w:r>
                        <w:r w:rsidRPr="001B5389">
                          <w:rPr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tech.recode.labs@gmail.com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72" o:spid="_x0000_s1028" type="#_x0000_t75" alt="QR コード&#10;&#10;AI によって生成されたコンテンツは間違っている可能性があります。" style="position:absolute;left:22623;top:5333;width:7739;height:7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">
                  <v:imagedata r:id="rId11" o:title="QR コード&#10;&#10;AI によって生成されたコンテンツは間違っている可能性があります。"/>
                </v:shape>
                <v:shape id="図 30" o:spid="_x0000_s1029" type="#_x0000_t75" alt="ロゴ&#10;&#10;AI によって生成されたコンテンツは間違っている可能性があります。" style="position:absolute;left:703;width:20498;height:9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">
                  <v:imagedata r:id="rId12" o:title="ロゴ&#10;&#10;AI によって生成されたコンテンツは間違っている可能性があります。"/>
                </v:shape>
                <v:shape id="テキスト ボックス 1" o:spid="_x0000_s1030" type="#_x0000_t202" style="position:absolute;left:20117;top:13071;width:117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" filled="f" stroked="f" strokeweight=".5pt">
                  <v:textbox inset="0,0,0,0">
                    <w:txbxContent>
                      <w:p w14:paraId="1FC77116" w14:textId="77777777" w:rsidR="00577FAB" w:rsidRPr="00432636" w:rsidRDefault="00577FAB" w:rsidP="00577FAB">
                        <w:pPr>
                          <w:spacing w:after="12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ホームページ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223E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46E361" wp14:editId="0AA6C643">
                <wp:simplePos x="0" y="0"/>
                <wp:positionH relativeFrom="margin">
                  <wp:align>left</wp:align>
                </wp:positionH>
                <wp:positionV relativeFrom="paragraph">
                  <wp:posOffset>1662430</wp:posOffset>
                </wp:positionV>
                <wp:extent cx="3018155" cy="245745"/>
                <wp:effectExtent l="0" t="0" r="0" b="1905"/>
                <wp:wrapSquare wrapText="bothSides"/>
                <wp:docPr id="4502752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4AC6B" w14:textId="6F461A51" w:rsidR="003223E0" w:rsidRDefault="003223E0" w:rsidP="003223E0">
                            <w:pPr>
                              <w:jc w:val="center"/>
                            </w:pPr>
                            <w:fldSimple w:instr=" MERGEFIELD &quot;建物名&quot; ">
                              <w:r w:rsidR="004A27F6">
                                <w:rPr>
                                  <w:noProof/>
                                </w:rPr>
                                <w:t>井門神戸ビル７階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E361" id="テキスト ボックス 2" o:spid="_x0000_s1031" type="#_x0000_t202" style="position:absolute;left:0;text-align:left;margin-left:0;margin-top:130.9pt;width:237.65pt;height:19.3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" stroked="f">
                <v:textbox>
                  <w:txbxContent>
                    <w:p w14:paraId="7EE4AC6B" w14:textId="6F461A51" w:rsidR="003223E0" w:rsidRDefault="003223E0" w:rsidP="003223E0">
                      <w:pPr>
                        <w:jc w:val="center"/>
                      </w:pPr>
                      <w:fldSimple w:instr=" MERGEFIELD &quot;建物名&quot; ">
                        <w:r w:rsidR="004A27F6">
                          <w:rPr>
                            <w:noProof/>
                          </w:rPr>
                          <w:t>井門神戸ビル７階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3E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6BD7B1" wp14:editId="22FA497B">
                <wp:simplePos x="0" y="0"/>
                <wp:positionH relativeFrom="margin">
                  <wp:posOffset>-635</wp:posOffset>
                </wp:positionH>
                <wp:positionV relativeFrom="paragraph">
                  <wp:posOffset>1965960</wp:posOffset>
                </wp:positionV>
                <wp:extent cx="3018155" cy="245745"/>
                <wp:effectExtent l="0" t="0" r="0" b="1905"/>
                <wp:wrapSquare wrapText="bothSides"/>
                <wp:docPr id="19985180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8129" w14:textId="48D17601" w:rsidR="005079C9" w:rsidRDefault="00603C35" w:rsidP="005079C9">
                            <w:pPr>
                              <w:jc w:val="center"/>
                            </w:pPr>
                            <w:fldSimple w:instr=" MERGEFIELD 社名 ">
                              <w:r w:rsidR="004A27F6">
                                <w:rPr>
                                  <w:noProof/>
                                </w:rPr>
                                <w:t>株式会社アルファ技研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D7B1" id="_x0000_s1032" type="#_x0000_t202" style="position:absolute;left:0;text-align:left;margin-left:-.05pt;margin-top:154.8pt;width:237.65pt;height:1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" stroked="f">
                <v:textbox>
                  <w:txbxContent>
                    <w:p w14:paraId="66368129" w14:textId="48D17601" w:rsidR="005079C9" w:rsidRDefault="00603C35" w:rsidP="005079C9">
                      <w:pPr>
                        <w:jc w:val="center"/>
                      </w:pPr>
                      <w:fldSimple w:instr=" MERGEFIELD 社名 ">
                        <w:r w:rsidR="004A27F6">
                          <w:rPr>
                            <w:noProof/>
                          </w:rPr>
                          <w:t>株式会社アルファ技研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3E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AFDB21" wp14:editId="65ED89CA">
                <wp:simplePos x="0" y="0"/>
                <wp:positionH relativeFrom="margin">
                  <wp:align>right</wp:align>
                </wp:positionH>
                <wp:positionV relativeFrom="paragraph">
                  <wp:posOffset>2307101</wp:posOffset>
                </wp:positionV>
                <wp:extent cx="3018155" cy="245745"/>
                <wp:effectExtent l="0" t="0" r="0" b="1905"/>
                <wp:wrapSquare wrapText="bothSides"/>
                <wp:docPr id="3470686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5000D" w14:textId="216C5CE0" w:rsidR="005079C9" w:rsidRDefault="005079C9" w:rsidP="00507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技術部　ご担当者様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DB21" id="_x0000_s1033" type="#_x0000_t202" style="position:absolute;left:0;text-align:left;margin-left:186.45pt;margin-top:181.65pt;width:237.65pt;height:19.3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" stroked="f">
                <v:textbox>
                  <w:txbxContent>
                    <w:p w14:paraId="6A65000D" w14:textId="216C5CE0" w:rsidR="005079C9" w:rsidRDefault="005079C9" w:rsidP="00507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技術部　ご担当者様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C3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36ECE4" wp14:editId="567856E6">
                <wp:simplePos x="0" y="0"/>
                <wp:positionH relativeFrom="margin">
                  <wp:align>center</wp:align>
                </wp:positionH>
                <wp:positionV relativeFrom="paragraph">
                  <wp:posOffset>1170744</wp:posOffset>
                </wp:positionV>
                <wp:extent cx="1629410" cy="245745"/>
                <wp:effectExtent l="0" t="0" r="8890" b="1905"/>
                <wp:wrapSquare wrapText="bothSides"/>
                <wp:docPr id="1921501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A226" w14:textId="560839B1" w:rsidR="005079C9" w:rsidRDefault="00603C35" w:rsidP="00603C35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都道府県 </w:instrText>
                            </w:r>
                            <w:r>
                              <w:fldChar w:fldCharType="separate"/>
                            </w:r>
                            <w:r w:rsidR="004A27F6">
                              <w:rPr>
                                <w:noProof/>
                              </w:rPr>
                              <w:t>兵庫県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ECE4" id="_x0000_s1034" type="#_x0000_t202" style="position:absolute;left:0;text-align:left;margin-left:0;margin-top:92.2pt;width:128.3pt;height:19.3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" stroked="f">
                <v:textbox>
                  <w:txbxContent>
                    <w:p w14:paraId="7A4DA226" w14:textId="560839B1" w:rsidR="005079C9" w:rsidRDefault="00603C35" w:rsidP="00603C35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都道府県 </w:instrText>
                      </w:r>
                      <w:r>
                        <w:fldChar w:fldCharType="separate"/>
                      </w:r>
                      <w:r w:rsidR="004A27F6">
                        <w:rPr>
                          <w:noProof/>
                        </w:rPr>
                        <w:t>兵庫県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9C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B3F88E" wp14:editId="5A978FD9">
                <wp:simplePos x="0" y="0"/>
                <wp:positionH relativeFrom="margin">
                  <wp:posOffset>-1270</wp:posOffset>
                </wp:positionH>
                <wp:positionV relativeFrom="paragraph">
                  <wp:posOffset>1414780</wp:posOffset>
                </wp:positionV>
                <wp:extent cx="3018155" cy="245745"/>
                <wp:effectExtent l="0" t="0" r="0" b="1905"/>
                <wp:wrapSquare wrapText="bothSides"/>
                <wp:docPr id="144806320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4E11A" w14:textId="7EC0406B" w:rsidR="005079C9" w:rsidRDefault="00603C35" w:rsidP="005079C9">
                            <w:pPr>
                              <w:jc w:val="center"/>
                            </w:pPr>
                            <w:fldSimple w:instr=" MERGEFIELD 住所（都道府県抜き） ">
                              <w:r w:rsidR="004A27F6">
                                <w:rPr>
                                  <w:noProof/>
                                </w:rPr>
                                <w:t>神戸市中央区江戸町９５番地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F88E" id="_x0000_s1035" type="#_x0000_t202" style="position:absolute;left:0;text-align:left;margin-left:-.1pt;margin-top:111.4pt;width:237.65pt;height:19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" stroked="f">
                <v:textbox>
                  <w:txbxContent>
                    <w:p w14:paraId="1934E11A" w14:textId="7EC0406B" w:rsidR="005079C9" w:rsidRDefault="00603C35" w:rsidP="005079C9">
                      <w:pPr>
                        <w:jc w:val="center"/>
                      </w:pPr>
                      <w:fldSimple w:instr=" MERGEFIELD 住所（都道府県抜き） ">
                        <w:r w:rsidR="004A27F6">
                          <w:rPr>
                            <w:noProof/>
                          </w:rPr>
                          <w:t>神戸市中央区江戸町９５番地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9C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6206B4" wp14:editId="40B04A06">
                <wp:simplePos x="0" y="0"/>
                <wp:positionH relativeFrom="margin">
                  <wp:align>left</wp:align>
                </wp:positionH>
                <wp:positionV relativeFrom="paragraph">
                  <wp:posOffset>904484</wp:posOffset>
                </wp:positionV>
                <wp:extent cx="1242060" cy="2457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80CF2" w14:textId="1BEF799D" w:rsidR="005079C9" w:rsidRDefault="005079C9">
                            <w:r>
                              <w:rPr>
                                <w:rFonts w:hint="eastAsia"/>
                              </w:rPr>
                              <w:t>〒</w:t>
                            </w:r>
                            <w:fldSimple w:instr=" MERGEFIELD 郵便番号 ">
                              <w:r w:rsidR="004A27F6">
                                <w:rPr>
                                  <w:noProof/>
                                </w:rPr>
                                <w:t>6500033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06B4" id="_x0000_s1036" type="#_x0000_t202" style="position:absolute;left:0;text-align:left;margin-left:0;margin-top:71.2pt;width:97.8pt;height:19.3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" stroked="f">
                <v:textbox>
                  <w:txbxContent>
                    <w:p w14:paraId="50A80CF2" w14:textId="1BEF799D" w:rsidR="005079C9" w:rsidRDefault="005079C9">
                      <w:r>
                        <w:rPr>
                          <w:rFonts w:hint="eastAsia"/>
                        </w:rPr>
                        <w:t>〒</w:t>
                      </w:r>
                      <w:fldSimple w:instr=" MERGEFIELD 郵便番号 ">
                        <w:r w:rsidR="004A27F6">
                          <w:rPr>
                            <w:noProof/>
                          </w:rPr>
                          <w:t>6500033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03DED" w:rsidSect="00303DED">
      <w:headerReference w:type="default" r:id="rId13"/>
      <w:pgSz w:w="5669" w:h="8391"/>
      <w:pgMar w:top="624" w:right="454" w:bottom="113" w:left="45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8BD70" w14:textId="77777777" w:rsidR="00303DED" w:rsidRDefault="00303DED" w:rsidP="00303DED">
      <w:r>
        <w:separator/>
      </w:r>
    </w:p>
  </w:endnote>
  <w:endnote w:type="continuationSeparator" w:id="0">
    <w:p w14:paraId="67DE944E" w14:textId="77777777" w:rsidR="00303DED" w:rsidRDefault="00303DED" w:rsidP="0030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35E37" w14:textId="77777777" w:rsidR="00303DED" w:rsidRDefault="00303DED" w:rsidP="00303DED">
      <w:r>
        <w:separator/>
      </w:r>
    </w:p>
  </w:footnote>
  <w:footnote w:type="continuationSeparator" w:id="0">
    <w:p w14:paraId="06395F40" w14:textId="77777777" w:rsidR="00303DED" w:rsidRDefault="00303DED" w:rsidP="0030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E1EF" w14:textId="77777777" w:rsidR="00303DED" w:rsidRDefault="00303DED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1EF463" wp14:editId="18924BB7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6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3DA6F" w14:textId="77777777" w:rsidR="00303DED" w:rsidRDefault="00303DED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395ED62" wp14:editId="29C08692">
                                <wp:extent cx="3457575" cy="5229225"/>
                                <wp:effectExtent l="19050" t="0" r="9525" b="0"/>
                                <wp:docPr id="3" name="図 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EF463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37" type="#_x0000_t202" style="position:absolute;left:0;text-align:left;margin-left:-20.9pt;margin-top:-24.65pt;width:282.6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" o:allowincell="f" stroked="f">
              <v:textbox inset="1mm">
                <w:txbxContent>
                  <w:p w14:paraId="0593DA6F" w14:textId="77777777" w:rsidR="00303DED" w:rsidRDefault="00303DED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395ED62" wp14:editId="29C08692">
                          <wp:extent cx="3457575" cy="5229225"/>
                          <wp:effectExtent l="19050" t="0" r="9525" b="0"/>
                          <wp:docPr id="3" name="図 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dirty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seita\OneDrive\02電気設計\202504\関西大阪以外FA会社リス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viewMergedData/>
    <w:activeRecord w:val="12"/>
    <w:odso>
      <w:udl w:val="Provider=Microsoft.ACE.OLEDB.12.0;User ID=Admin;Data Source=C:\Users\seita\OneDrive\02電気設計\202504\関西大阪以外FA会社リス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type w:val="dbColumn"/>
        <w:name w:val="都道府県"/>
        <w:mappedName w:val="都道府県"/>
        <w:column w:val="2"/>
        <w:lid w:val="ja-JP"/>
      </w:fieldMapData>
      <w:fieldMapData>
        <w:type w:val="dbColumn"/>
        <w:name w:val="郵便番号"/>
        <w:mappedName w:val="郵便番号"/>
        <w:column w:val="1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ED"/>
    <w:rsid w:val="000C59FB"/>
    <w:rsid w:val="002348CF"/>
    <w:rsid w:val="00303DED"/>
    <w:rsid w:val="003223E0"/>
    <w:rsid w:val="004A27F6"/>
    <w:rsid w:val="005079C9"/>
    <w:rsid w:val="00577FAB"/>
    <w:rsid w:val="00603C35"/>
    <w:rsid w:val="0060786E"/>
    <w:rsid w:val="00671505"/>
    <w:rsid w:val="006F2073"/>
    <w:rsid w:val="007A49F4"/>
    <w:rsid w:val="007D7531"/>
    <w:rsid w:val="00A67761"/>
    <w:rsid w:val="00AB72A0"/>
    <w:rsid w:val="00B0421D"/>
    <w:rsid w:val="00CA530A"/>
    <w:rsid w:val="00D22F66"/>
    <w:rsid w:val="00D523E4"/>
    <w:rsid w:val="00DC7F1A"/>
    <w:rsid w:val="00F14008"/>
    <w:rsid w:val="00F450F7"/>
    <w:rsid w:val="00F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A172462"/>
  <w15:chartTrackingRefBased/>
  <w15:docId w15:val="{4457DAEC-7D16-4392-A664-2EE6DBE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ED"/>
    <w:pPr>
      <w:widowControl w:val="0"/>
      <w:jc w:val="both"/>
    </w:pPr>
    <w:rPr>
      <w:rFonts w:ascii="ＭＳ 明朝" w:eastAsia="ＭＳ 明朝" w:hAnsi="ＭＳ 明朝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D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D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D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DED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DED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DED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DED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DED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3D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3D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3D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3D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D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3D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3D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D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3D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3D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3DED"/>
    <w:rPr>
      <w:b/>
      <w:bCs/>
      <w:smallCaps/>
      <w:color w:val="0F4761" w:themeColor="accent1" w:themeShade="BF"/>
      <w:spacing w:val="5"/>
    </w:rPr>
  </w:style>
  <w:style w:type="paragraph" w:customStyle="1" w:styleId="R">
    <w:name w:val="R会社"/>
    <w:basedOn w:val="a"/>
    <w:rsid w:val="00303DED"/>
    <w:pPr>
      <w:adjustRightInd w:val="0"/>
      <w:snapToGrid w:val="0"/>
      <w:ind w:left="113" w:right="113"/>
      <w:jc w:val="left"/>
    </w:pPr>
    <w:rPr>
      <w:sz w:val="22"/>
      <w:szCs w:val="20"/>
      <w:lang w:bidi="he-IL"/>
    </w:rPr>
  </w:style>
  <w:style w:type="paragraph" w:customStyle="1" w:styleId="RNH">
    <w:name w:val="R会社_NH"/>
    <w:basedOn w:val="R"/>
    <w:rsid w:val="00303DED"/>
    <w:pPr>
      <w:ind w:left="0"/>
    </w:pPr>
    <w:rPr>
      <w:noProof/>
    </w:rPr>
  </w:style>
  <w:style w:type="paragraph" w:customStyle="1" w:styleId="R0">
    <w:name w:val="R氏名"/>
    <w:basedOn w:val="a"/>
    <w:rsid w:val="00303DED"/>
    <w:pPr>
      <w:adjustRightInd w:val="0"/>
      <w:snapToGrid w:val="0"/>
      <w:jc w:val="distribute"/>
    </w:pPr>
    <w:rPr>
      <w:sz w:val="44"/>
      <w:szCs w:val="20"/>
      <w:lang w:bidi="he-IL"/>
    </w:rPr>
  </w:style>
  <w:style w:type="paragraph" w:customStyle="1" w:styleId="RNH0">
    <w:name w:val="R氏名_NH"/>
    <w:basedOn w:val="R0"/>
    <w:rsid w:val="00303DED"/>
    <w:rPr>
      <w:noProof/>
    </w:rPr>
  </w:style>
  <w:style w:type="paragraph" w:customStyle="1" w:styleId="R1">
    <w:name w:val="R住所_1"/>
    <w:basedOn w:val="a"/>
    <w:rsid w:val="00303DED"/>
    <w:pPr>
      <w:adjustRightInd w:val="0"/>
      <w:snapToGrid w:val="0"/>
      <w:ind w:left="113" w:right="113"/>
      <w:jc w:val="left"/>
    </w:pPr>
    <w:rPr>
      <w:szCs w:val="20"/>
      <w:lang w:bidi="he-IL"/>
    </w:rPr>
  </w:style>
  <w:style w:type="paragraph" w:customStyle="1" w:styleId="R1NH">
    <w:name w:val="R住所_1_NH"/>
    <w:basedOn w:val="R1"/>
    <w:rsid w:val="00303DED"/>
    <w:pPr>
      <w:ind w:left="0"/>
    </w:pPr>
    <w:rPr>
      <w:noProof/>
    </w:rPr>
  </w:style>
  <w:style w:type="paragraph" w:customStyle="1" w:styleId="R2">
    <w:name w:val="R住所_2"/>
    <w:basedOn w:val="a"/>
    <w:rsid w:val="00303DED"/>
    <w:pPr>
      <w:adjustRightInd w:val="0"/>
      <w:snapToGrid w:val="0"/>
      <w:ind w:left="113" w:right="113"/>
      <w:jc w:val="right"/>
    </w:pPr>
    <w:rPr>
      <w:szCs w:val="20"/>
      <w:lang w:bidi="he-IL"/>
    </w:rPr>
  </w:style>
  <w:style w:type="paragraph" w:customStyle="1" w:styleId="R2NH">
    <w:name w:val="R住所_2_NH"/>
    <w:basedOn w:val="R2"/>
    <w:rsid w:val="00303DED"/>
    <w:pPr>
      <w:ind w:left="0"/>
    </w:pPr>
    <w:rPr>
      <w:noProof/>
    </w:rPr>
  </w:style>
  <w:style w:type="paragraph" w:customStyle="1" w:styleId="R3">
    <w:name w:val="R部署"/>
    <w:basedOn w:val="a"/>
    <w:rsid w:val="00303DED"/>
    <w:pPr>
      <w:adjustRightInd w:val="0"/>
      <w:snapToGrid w:val="0"/>
      <w:ind w:left="113" w:right="113"/>
      <w:jc w:val="center"/>
    </w:pPr>
    <w:rPr>
      <w:sz w:val="20"/>
      <w:szCs w:val="20"/>
      <w:lang w:bidi="he-IL"/>
    </w:rPr>
  </w:style>
  <w:style w:type="paragraph" w:customStyle="1" w:styleId="RNH1">
    <w:name w:val="R部署_NH"/>
    <w:basedOn w:val="R3"/>
    <w:rsid w:val="00303DED"/>
    <w:pPr>
      <w:ind w:left="0"/>
    </w:pPr>
    <w:rPr>
      <w:noProof/>
    </w:rPr>
  </w:style>
  <w:style w:type="paragraph" w:customStyle="1" w:styleId="RA">
    <w:name w:val="R郵便番号A"/>
    <w:basedOn w:val="a"/>
    <w:rsid w:val="00303DED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303DED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/>
      <w:snapToGrid w:val="0"/>
      <w:spacing w:val="120"/>
      <w:kern w:val="0"/>
      <w:sz w:val="44"/>
      <w:szCs w:val="20"/>
      <w:lang w:bidi="he-IL"/>
    </w:rPr>
  </w:style>
  <w:style w:type="paragraph" w:customStyle="1" w:styleId="S">
    <w:name w:val="S会社"/>
    <w:basedOn w:val="a"/>
    <w:rsid w:val="00303DED"/>
    <w:pPr>
      <w:adjustRightInd w:val="0"/>
      <w:snapToGrid w:val="0"/>
      <w:spacing w:line="160" w:lineRule="atLeast"/>
      <w:ind w:left="113" w:right="113"/>
      <w:jc w:val="left"/>
    </w:pPr>
    <w:rPr>
      <w:w w:val="110"/>
      <w:sz w:val="14"/>
      <w:szCs w:val="20"/>
      <w:lang w:bidi="he-IL"/>
    </w:rPr>
  </w:style>
  <w:style w:type="paragraph" w:customStyle="1" w:styleId="S0">
    <w:name w:val="S氏名"/>
    <w:basedOn w:val="a"/>
    <w:rsid w:val="00303DED"/>
    <w:pPr>
      <w:adjustRightInd w:val="0"/>
      <w:snapToGrid w:val="0"/>
      <w:ind w:left="113" w:right="113"/>
      <w:jc w:val="distribute"/>
    </w:pPr>
    <w:rPr>
      <w:w w:val="110"/>
      <w:sz w:val="24"/>
      <w:szCs w:val="20"/>
      <w:lang w:bidi="he-IL"/>
    </w:rPr>
  </w:style>
  <w:style w:type="paragraph" w:customStyle="1" w:styleId="S1">
    <w:name w:val="S住所_1"/>
    <w:basedOn w:val="a"/>
    <w:rsid w:val="00303DED"/>
    <w:pPr>
      <w:adjustRightInd w:val="0"/>
      <w:snapToGrid w:val="0"/>
      <w:ind w:left="113" w:right="113"/>
      <w:jc w:val="left"/>
    </w:pPr>
    <w:rPr>
      <w:snapToGrid w:val="0"/>
      <w:sz w:val="18"/>
      <w:szCs w:val="20"/>
      <w:lang w:bidi="he-IL"/>
    </w:rPr>
  </w:style>
  <w:style w:type="paragraph" w:customStyle="1" w:styleId="S2">
    <w:name w:val="S住所_2"/>
    <w:basedOn w:val="a"/>
    <w:rsid w:val="00303DED"/>
    <w:pPr>
      <w:adjustRightInd w:val="0"/>
      <w:snapToGrid w:val="0"/>
      <w:ind w:left="113" w:right="113"/>
      <w:jc w:val="right"/>
    </w:pPr>
    <w:rPr>
      <w:w w:val="110"/>
      <w:sz w:val="18"/>
      <w:szCs w:val="20"/>
      <w:lang w:bidi="he-IL"/>
    </w:rPr>
  </w:style>
  <w:style w:type="paragraph" w:customStyle="1" w:styleId="S3">
    <w:name w:val="S電話番号"/>
    <w:basedOn w:val="a"/>
    <w:rsid w:val="00303DED"/>
    <w:pPr>
      <w:adjustRightInd w:val="0"/>
      <w:snapToGrid w:val="0"/>
      <w:spacing w:line="140" w:lineRule="exact"/>
      <w:ind w:left="113" w:right="113"/>
      <w:jc w:val="right"/>
    </w:pPr>
    <w:rPr>
      <w:sz w:val="14"/>
      <w:szCs w:val="20"/>
      <w:lang w:bidi="he-IL"/>
    </w:rPr>
  </w:style>
  <w:style w:type="paragraph" w:customStyle="1" w:styleId="S4">
    <w:name w:val="S部署"/>
    <w:basedOn w:val="a"/>
    <w:rsid w:val="00303DED"/>
    <w:pPr>
      <w:adjustRightInd w:val="0"/>
      <w:snapToGrid w:val="0"/>
      <w:spacing w:line="160" w:lineRule="exact"/>
      <w:ind w:left="113" w:right="113"/>
      <w:jc w:val="center"/>
    </w:pPr>
    <w:rPr>
      <w:w w:val="110"/>
      <w:sz w:val="14"/>
      <w:szCs w:val="20"/>
      <w:lang w:bidi="he-IL"/>
    </w:rPr>
  </w:style>
  <w:style w:type="paragraph" w:customStyle="1" w:styleId="SA">
    <w:name w:val="S郵便番号A"/>
    <w:basedOn w:val="a"/>
    <w:rsid w:val="00303DED"/>
    <w:pPr>
      <w:adjustRightInd w:val="0"/>
      <w:snapToGrid w:val="0"/>
      <w:ind w:left="-510" w:right="-1440" w:firstLine="420"/>
      <w:jc w:val="left"/>
    </w:pPr>
    <w:rPr>
      <w:rFonts w:ascii="ＭＳ ゴシック" w:eastAsia="ＭＳ ゴシック" w:hAnsi="OCRB"/>
      <w:spacing w:val="46"/>
      <w:sz w:val="30"/>
      <w:szCs w:val="20"/>
      <w:lang w:bidi="he-IL"/>
    </w:rPr>
  </w:style>
  <w:style w:type="paragraph" w:customStyle="1" w:styleId="SB">
    <w:name w:val="S郵便番号B"/>
    <w:basedOn w:val="a"/>
    <w:rsid w:val="00303DED"/>
    <w:pPr>
      <w:wordWrap w:val="0"/>
      <w:adjustRightInd w:val="0"/>
      <w:snapToGrid w:val="0"/>
      <w:ind w:left="-420" w:rightChars="-50" w:right="-50" w:hanging="646"/>
      <w:jc w:val="right"/>
    </w:pPr>
    <w:rPr>
      <w:rFonts w:ascii="ＭＳ ゴシック" w:eastAsia="ＭＳ ゴシック" w:hAnsi="OCRB"/>
      <w:spacing w:val="46"/>
      <w:sz w:val="30"/>
      <w:szCs w:val="20"/>
      <w:lang w:bidi="he-IL"/>
    </w:rPr>
  </w:style>
  <w:style w:type="paragraph" w:customStyle="1" w:styleId="SC">
    <w:name w:val="S郵便番号C"/>
    <w:basedOn w:val="a"/>
    <w:rsid w:val="00303DED"/>
    <w:pPr>
      <w:adjustRightInd w:val="0"/>
      <w:snapToGrid w:val="0"/>
      <w:ind w:left="-91" w:right="57"/>
      <w:jc w:val="right"/>
    </w:pPr>
    <w:rPr>
      <w:rFonts w:ascii="ＭＳ ゴシック" w:eastAsia="ＭＳ ゴシック" w:hAnsi="OCRB"/>
      <w:szCs w:val="20"/>
      <w:lang w:bidi="he-IL"/>
    </w:rPr>
  </w:style>
  <w:style w:type="paragraph" w:styleId="aa">
    <w:name w:val="Balloon Text"/>
    <w:basedOn w:val="a"/>
    <w:link w:val="ab"/>
    <w:semiHidden/>
    <w:rsid w:val="00303DED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semiHidden/>
    <w:rsid w:val="00303DED"/>
    <w:rPr>
      <w:rFonts w:ascii="Arial" w:eastAsia="ＭＳ ゴシック" w:hAnsi="Arial" w:cs="Times New Roman"/>
      <w:sz w:val="18"/>
      <w:szCs w:val="18"/>
      <w14:ligatures w14:val="none"/>
    </w:rPr>
  </w:style>
  <w:style w:type="paragraph" w:styleId="ac">
    <w:name w:val="header"/>
    <w:basedOn w:val="a"/>
    <w:link w:val="ad"/>
    <w:rsid w:val="00303D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303DED"/>
    <w:rPr>
      <w:rFonts w:ascii="Century" w:eastAsia="ＭＳ 明朝" w:hAnsi="Century" w:cs="Times New Roman"/>
      <w14:ligatures w14:val="none"/>
    </w:rPr>
  </w:style>
  <w:style w:type="paragraph" w:styleId="ae">
    <w:name w:val="footer"/>
    <w:basedOn w:val="a"/>
    <w:link w:val="af"/>
    <w:rsid w:val="00303D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rsid w:val="00303DED"/>
    <w:rPr>
      <w:rFonts w:ascii="Century" w:eastAsia="ＭＳ 明朝" w:hAnsi="Century" w:cs="Times New Roman"/>
      <w14:ligatures w14:val="none"/>
    </w:rPr>
  </w:style>
  <w:style w:type="character" w:styleId="af0">
    <w:name w:val="Hyperlink"/>
    <w:basedOn w:val="a0"/>
    <w:uiPriority w:val="99"/>
    <w:unhideWhenUsed/>
    <w:rsid w:val="00577FAB"/>
    <w:rPr>
      <w:color w:val="467886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577F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code-labs.tech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code-labs.te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eita\OneDrive\02&#38651;&#27671;&#35373;&#35336;\202504\&#38306;&#35199;&#22823;&#38442;&#20197;&#22806;FA&#20250;&#31038;&#12522;&#12473;&#12488;.xlsx" TargetMode="External"/><Relationship Id="rId2" Type="http://schemas.openxmlformats.org/officeDocument/2006/relationships/mailMergeSource" Target="file:///C:\Users\seita\OneDrive\02&#38651;&#27671;&#35373;&#35336;\202504\&#38306;&#35199;&#22823;&#38442;&#20197;&#22806;FA&#20250;&#31038;&#12522;&#12473;&#12488;.xlsx" TargetMode="External"/><Relationship Id="rId1" Type="http://schemas.openxmlformats.org/officeDocument/2006/relationships/attachedTemplate" Target="file:///C:\Program%20Files\Microsoft%20Office\root\Templates\1041\POSTCARD20.WIZ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0FCEE-B5BB-43F1-8CEF-994109BE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POSTCARD20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7</cp:revision>
  <cp:lastPrinted>2025-04-22T23:21:00Z</cp:lastPrinted>
  <dcterms:created xsi:type="dcterms:W3CDTF">2025-04-22T22:51:00Z</dcterms:created>
  <dcterms:modified xsi:type="dcterms:W3CDTF">2025-04-22T23:23:00Z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zardSucceeded">
    <vt:i4>1</vt:i4>
  </property>
  <property fmtid="{D5CDD505-2E9C-101B-9397-08002B2CF9AE}" pid="3" name="RcpntHNum">
    <vt:i4>1</vt:i4>
  </property>
  <property fmtid="{D5CDD505-2E9C-101B-9397-08002B2CF9AE}" pid="4" name="SenderHNum">
    <vt:i4>1</vt:i4>
  </property>
</Properties>
</file>